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640"/>
      </w:tblGrid>
      <w:tr w:rsidR="007F3DDE" w:rsidRPr="009E757B" w:rsidTr="000500E3">
        <w:trPr>
          <w:trHeight w:val="993"/>
        </w:trPr>
        <w:tc>
          <w:tcPr>
            <w:tcW w:w="2338" w:type="dxa"/>
          </w:tcPr>
          <w:p w:rsidR="007F3DDE" w:rsidRPr="009E757B" w:rsidRDefault="00D232D5" w:rsidP="00360BD8">
            <w:pPr>
              <w:pStyle w:val="Capa"/>
              <w:spacing w:line="276" w:lineRule="auto"/>
            </w:pPr>
            <w:r w:rsidRPr="009E757B">
              <w:rPr>
                <w:noProof/>
              </w:rPr>
              <w:drawing>
                <wp:inline distT="0" distB="0" distL="0" distR="0">
                  <wp:extent cx="1057275" cy="1066800"/>
                  <wp:effectExtent l="0" t="0" r="9525" b="0"/>
                  <wp:docPr id="3" name="Picture 7" descr="http://www.brandsoftheworld.com/sites/default/files/styles/logo-thumbnail/public/112011/untitled-1_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randsoftheworld.com/sites/default/files/styles/logo-thumbnail/public/112011/untitled-1_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0" w:type="dxa"/>
          </w:tcPr>
          <w:p w:rsidR="00621177" w:rsidRDefault="00621177" w:rsidP="00360BD8">
            <w:pPr>
              <w:pStyle w:val="Capa"/>
              <w:spacing w:line="276" w:lineRule="auto"/>
            </w:pPr>
          </w:p>
          <w:p w:rsidR="007F3DDE" w:rsidRDefault="008D6CC9" w:rsidP="00360BD8">
            <w:pPr>
              <w:pStyle w:val="Capa"/>
              <w:spacing w:line="276" w:lineRule="auto"/>
            </w:pPr>
            <w:r w:rsidRPr="009E757B">
              <w:t>FACULDADE DOS GUARARAPES</w:t>
            </w:r>
          </w:p>
          <w:p w:rsidR="00BF510C" w:rsidRDefault="00BF510C" w:rsidP="00360BD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DEPARTAMENTO</w:t>
            </w:r>
            <w:r w:rsidRPr="00BF510C">
              <w:rPr>
                <w:b/>
              </w:rPr>
              <w:t xml:space="preserve"> DE </w:t>
            </w:r>
            <w:r w:rsidR="00621177">
              <w:rPr>
                <w:b/>
              </w:rPr>
              <w:t>ENGENHARIA</w:t>
            </w:r>
            <w:r w:rsidRPr="00BF510C">
              <w:rPr>
                <w:b/>
              </w:rPr>
              <w:t xml:space="preserve"> E TECNOLOGIA</w:t>
            </w:r>
          </w:p>
          <w:p w:rsidR="00BF510C" w:rsidRPr="00BF510C" w:rsidRDefault="00BF510C" w:rsidP="00360BD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BACHARELADO EM CIÊNCIAS DA COMPUTAÇÃO</w:t>
            </w:r>
          </w:p>
        </w:tc>
      </w:tr>
    </w:tbl>
    <w:p w:rsidR="007F3DDE" w:rsidRPr="009E757B" w:rsidRDefault="007F3DDE" w:rsidP="00360BD8">
      <w:pPr>
        <w:spacing w:line="276" w:lineRule="auto"/>
        <w:rPr>
          <w:rFonts w:cs="Arial"/>
        </w:rPr>
      </w:pPr>
    </w:p>
    <w:p w:rsidR="007F3DDE" w:rsidRPr="009E757B" w:rsidRDefault="007F3DDE" w:rsidP="00360BD8">
      <w:pPr>
        <w:spacing w:line="276" w:lineRule="auto"/>
        <w:rPr>
          <w:rFonts w:cs="Arial"/>
        </w:rPr>
      </w:pPr>
    </w:p>
    <w:p w:rsidR="007F3DDE" w:rsidRPr="009E757B" w:rsidRDefault="007F3DDE" w:rsidP="00360BD8">
      <w:pPr>
        <w:spacing w:line="276" w:lineRule="auto"/>
        <w:rPr>
          <w:rFonts w:cs="Arial"/>
        </w:rPr>
      </w:pPr>
    </w:p>
    <w:p w:rsidR="007F3DDE" w:rsidRPr="009E757B" w:rsidRDefault="007F3DDE" w:rsidP="00360BD8">
      <w:pPr>
        <w:spacing w:line="276" w:lineRule="auto"/>
        <w:rPr>
          <w:rFonts w:cs="Arial"/>
        </w:rPr>
      </w:pPr>
    </w:p>
    <w:p w:rsidR="007F3DDE" w:rsidRPr="009E757B" w:rsidRDefault="007F3DDE" w:rsidP="00360BD8">
      <w:pPr>
        <w:spacing w:line="276" w:lineRule="auto"/>
        <w:rPr>
          <w:rFonts w:cs="Arial"/>
        </w:rPr>
      </w:pPr>
    </w:p>
    <w:p w:rsidR="007F3DDE" w:rsidRPr="009E757B" w:rsidRDefault="007F3DDE" w:rsidP="00360BD8">
      <w:pPr>
        <w:spacing w:line="276" w:lineRule="auto"/>
        <w:rPr>
          <w:rFonts w:cs="Arial"/>
        </w:rPr>
      </w:pPr>
    </w:p>
    <w:p w:rsidR="007F3DDE" w:rsidRPr="009E757B" w:rsidRDefault="007F3DDE" w:rsidP="00360BD8">
      <w:pPr>
        <w:spacing w:line="276" w:lineRule="auto"/>
        <w:rPr>
          <w:rFonts w:cs="Arial"/>
        </w:rPr>
      </w:pPr>
    </w:p>
    <w:p w:rsidR="007F3DDE" w:rsidRPr="009E757B" w:rsidRDefault="007F3DDE" w:rsidP="00360BD8">
      <w:pPr>
        <w:spacing w:line="276" w:lineRule="auto"/>
        <w:rPr>
          <w:rFonts w:cs="Arial"/>
        </w:rPr>
      </w:pPr>
    </w:p>
    <w:p w:rsidR="008C2A48" w:rsidRPr="006A32D0" w:rsidRDefault="008C2A48" w:rsidP="00360BD8">
      <w:pPr>
        <w:tabs>
          <w:tab w:val="left" w:pos="4253"/>
        </w:tabs>
        <w:spacing w:line="276" w:lineRule="auto"/>
        <w:jc w:val="center"/>
        <w:rPr>
          <w:rFonts w:cs="Arial"/>
          <w:b/>
          <w:sz w:val="40"/>
          <w:szCs w:val="40"/>
        </w:rPr>
      </w:pPr>
      <w:r w:rsidRPr="006A32D0">
        <w:rPr>
          <w:rFonts w:cs="Arial"/>
          <w:b/>
          <w:sz w:val="40"/>
          <w:szCs w:val="40"/>
        </w:rPr>
        <w:t>COMPILADORES</w:t>
      </w:r>
    </w:p>
    <w:p w:rsidR="00AB37D6" w:rsidRDefault="00AB37D6" w:rsidP="00360BD8">
      <w:pPr>
        <w:tabs>
          <w:tab w:val="left" w:pos="4253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>ANALISADOR LÉXICO E SINTÁTICO</w:t>
      </w:r>
      <w:r w:rsidR="008C2A48">
        <w:rPr>
          <w:rFonts w:cs="Arial"/>
          <w:b/>
        </w:rPr>
        <w:t xml:space="preserve"> </w:t>
      </w:r>
    </w:p>
    <w:p w:rsidR="007F3DDE" w:rsidRDefault="00AB37D6" w:rsidP="00AB37D6">
      <w:pPr>
        <w:tabs>
          <w:tab w:val="left" w:pos="4253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>COM JAVACC</w:t>
      </w:r>
      <w:r w:rsidR="008C2A48">
        <w:rPr>
          <w:rFonts w:cs="Arial"/>
          <w:b/>
        </w:rPr>
        <w:t xml:space="preserve"> </w:t>
      </w:r>
    </w:p>
    <w:p w:rsidR="00AB37D6" w:rsidRDefault="00AB37D6" w:rsidP="00AB37D6">
      <w:pPr>
        <w:tabs>
          <w:tab w:val="left" w:pos="4253"/>
        </w:tabs>
        <w:spacing w:line="276" w:lineRule="auto"/>
        <w:jc w:val="center"/>
        <w:rPr>
          <w:rFonts w:cs="Arial"/>
          <w:b/>
        </w:rPr>
      </w:pPr>
    </w:p>
    <w:p w:rsidR="00AB37D6" w:rsidRPr="00AB37D6" w:rsidRDefault="00AB37D6" w:rsidP="00AB37D6">
      <w:pPr>
        <w:tabs>
          <w:tab w:val="left" w:pos="4253"/>
        </w:tabs>
        <w:spacing w:line="276" w:lineRule="auto"/>
        <w:jc w:val="center"/>
        <w:rPr>
          <w:rFonts w:cs="Arial"/>
          <w:b/>
        </w:rPr>
      </w:pPr>
    </w:p>
    <w:p w:rsidR="007F3DDE" w:rsidRPr="009E757B" w:rsidRDefault="007F3DDE" w:rsidP="00360BD8">
      <w:pPr>
        <w:spacing w:line="276" w:lineRule="auto"/>
        <w:rPr>
          <w:rFonts w:cs="Arial"/>
        </w:rPr>
      </w:pPr>
    </w:p>
    <w:p w:rsidR="007F3DDE" w:rsidRPr="009E757B" w:rsidRDefault="007F3DDE" w:rsidP="00360BD8">
      <w:pPr>
        <w:spacing w:line="276" w:lineRule="auto"/>
        <w:rPr>
          <w:rFonts w:cs="Arial"/>
        </w:rPr>
      </w:pPr>
    </w:p>
    <w:p w:rsidR="006A32D0" w:rsidRDefault="006A32D0" w:rsidP="00360BD8">
      <w:pPr>
        <w:spacing w:line="276" w:lineRule="auto"/>
        <w:jc w:val="left"/>
        <w:rPr>
          <w:rFonts w:cs="Arial"/>
        </w:rPr>
      </w:pPr>
    </w:p>
    <w:p w:rsidR="00C03264" w:rsidRDefault="00C03264" w:rsidP="00360BD8">
      <w:pPr>
        <w:spacing w:line="276" w:lineRule="auto"/>
        <w:jc w:val="left"/>
        <w:rPr>
          <w:rFonts w:cs="Arial"/>
        </w:rPr>
      </w:pPr>
    </w:p>
    <w:p w:rsidR="00C03264" w:rsidRDefault="00C03264" w:rsidP="00360BD8">
      <w:pPr>
        <w:spacing w:line="276" w:lineRule="auto"/>
        <w:jc w:val="left"/>
        <w:rPr>
          <w:rFonts w:cs="Arial"/>
        </w:rPr>
      </w:pPr>
    </w:p>
    <w:p w:rsidR="00C03264" w:rsidRDefault="00C03264" w:rsidP="00360BD8">
      <w:pPr>
        <w:spacing w:line="276" w:lineRule="auto"/>
        <w:jc w:val="left"/>
        <w:rPr>
          <w:rFonts w:cs="Arial"/>
        </w:rPr>
      </w:pPr>
    </w:p>
    <w:p w:rsidR="00C03264" w:rsidRDefault="00C03264" w:rsidP="00360BD8">
      <w:pPr>
        <w:spacing w:line="276" w:lineRule="auto"/>
        <w:jc w:val="left"/>
        <w:rPr>
          <w:rFonts w:cs="Arial"/>
        </w:rPr>
      </w:pPr>
    </w:p>
    <w:p w:rsidR="00C03264" w:rsidRDefault="00C03264" w:rsidP="00360BD8">
      <w:pPr>
        <w:spacing w:line="276" w:lineRule="auto"/>
        <w:jc w:val="left"/>
        <w:rPr>
          <w:rFonts w:cs="Arial"/>
        </w:rPr>
      </w:pPr>
    </w:p>
    <w:p w:rsidR="00C03264" w:rsidRDefault="00C03264" w:rsidP="00360BD8">
      <w:pPr>
        <w:spacing w:line="276" w:lineRule="auto"/>
        <w:jc w:val="left"/>
        <w:rPr>
          <w:rFonts w:cs="Arial"/>
        </w:rPr>
      </w:pPr>
    </w:p>
    <w:p w:rsidR="00C03264" w:rsidRDefault="00C03264" w:rsidP="00360BD8">
      <w:pPr>
        <w:spacing w:line="276" w:lineRule="auto"/>
        <w:jc w:val="left"/>
        <w:rPr>
          <w:rFonts w:cs="Arial"/>
        </w:rPr>
      </w:pPr>
    </w:p>
    <w:p w:rsidR="00C03264" w:rsidRDefault="00C03264" w:rsidP="00360BD8">
      <w:pPr>
        <w:spacing w:line="276" w:lineRule="auto"/>
        <w:jc w:val="left"/>
        <w:rPr>
          <w:rFonts w:cs="Arial"/>
        </w:rPr>
      </w:pPr>
    </w:p>
    <w:p w:rsidR="006A32D0" w:rsidRDefault="006A32D0" w:rsidP="00360BD8">
      <w:pPr>
        <w:spacing w:line="276" w:lineRule="auto"/>
        <w:jc w:val="left"/>
        <w:rPr>
          <w:rFonts w:cs="Arial"/>
        </w:rPr>
      </w:pPr>
      <w:r>
        <w:rPr>
          <w:rFonts w:cs="Arial"/>
        </w:rPr>
        <w:t>Elaborador por:</w:t>
      </w:r>
    </w:p>
    <w:p w:rsidR="006A32D0" w:rsidRPr="006A32D0" w:rsidRDefault="006A32D0" w:rsidP="00360BD8">
      <w:pPr>
        <w:spacing w:line="276" w:lineRule="auto"/>
        <w:jc w:val="left"/>
        <w:rPr>
          <w:rFonts w:cs="Arial"/>
        </w:rPr>
      </w:pPr>
    </w:p>
    <w:p w:rsidR="007A25F1" w:rsidRDefault="007A25F1" w:rsidP="00360BD8">
      <w:pPr>
        <w:spacing w:line="276" w:lineRule="auto"/>
        <w:jc w:val="left"/>
        <w:rPr>
          <w:rFonts w:cs="Arial"/>
          <w:szCs w:val="24"/>
        </w:rPr>
      </w:pPr>
      <w:bookmarkStart w:id="0" w:name="_Toc466775197"/>
      <w:bookmarkStart w:id="1" w:name="_Toc466881565"/>
      <w:bookmarkStart w:id="2" w:name="_Toc466881578"/>
      <w:bookmarkStart w:id="3" w:name="_Toc466881589"/>
      <w:bookmarkStart w:id="4" w:name="_Toc466881600"/>
      <w:bookmarkStart w:id="5" w:name="_Toc466881607"/>
      <w:bookmarkStart w:id="6" w:name="_Toc466881621"/>
      <w:bookmarkEnd w:id="0"/>
      <w:bookmarkEnd w:id="1"/>
      <w:bookmarkEnd w:id="2"/>
      <w:bookmarkEnd w:id="3"/>
      <w:bookmarkEnd w:id="4"/>
      <w:bookmarkEnd w:id="5"/>
      <w:bookmarkEnd w:id="6"/>
      <w:r w:rsidRPr="00777927">
        <w:rPr>
          <w:rFonts w:cs="Arial"/>
          <w:szCs w:val="24"/>
        </w:rPr>
        <w:t>B</w:t>
      </w:r>
      <w:r>
        <w:rPr>
          <w:rFonts w:cs="Arial"/>
          <w:szCs w:val="24"/>
        </w:rPr>
        <w:t xml:space="preserve">runo Antonio do Nascimento </w:t>
      </w:r>
      <w:r w:rsidR="008C2A48">
        <w:rPr>
          <w:rFonts w:cs="Arial"/>
        </w:rPr>
        <w:t>– Mat.</w:t>
      </w:r>
      <w:r>
        <w:rPr>
          <w:rFonts w:cs="Arial"/>
          <w:szCs w:val="24"/>
        </w:rPr>
        <w:t xml:space="preserve"> 201501486</w:t>
      </w:r>
    </w:p>
    <w:p w:rsidR="00F0185E" w:rsidRDefault="00F0185E" w:rsidP="00360BD8">
      <w:pPr>
        <w:spacing w:line="276" w:lineRule="auto"/>
        <w:jc w:val="left"/>
        <w:rPr>
          <w:rFonts w:cs="Arial"/>
          <w:szCs w:val="24"/>
        </w:rPr>
      </w:pPr>
      <w:r w:rsidRPr="00F0185E">
        <w:rPr>
          <w:rFonts w:cs="Arial"/>
          <w:szCs w:val="24"/>
        </w:rPr>
        <w:t xml:space="preserve">Felipe Blanco da Guarda </w:t>
      </w:r>
      <w:r>
        <w:rPr>
          <w:rFonts w:cs="Arial"/>
        </w:rPr>
        <w:t xml:space="preserve">– </w:t>
      </w:r>
      <w:r w:rsidRPr="00F0185E">
        <w:rPr>
          <w:rFonts w:cs="Arial"/>
          <w:szCs w:val="24"/>
        </w:rPr>
        <w:t>201602200</w:t>
      </w:r>
    </w:p>
    <w:p w:rsidR="008C2A48" w:rsidRPr="00F0185E" w:rsidRDefault="00F0185E" w:rsidP="00360BD8">
      <w:pPr>
        <w:spacing w:line="276" w:lineRule="auto"/>
        <w:jc w:val="left"/>
        <w:rPr>
          <w:rFonts w:cs="Arial"/>
          <w:szCs w:val="24"/>
        </w:rPr>
      </w:pPr>
      <w:r w:rsidRPr="00F0185E">
        <w:rPr>
          <w:rFonts w:cs="Arial"/>
          <w:szCs w:val="24"/>
        </w:rPr>
        <w:t>Marcelino de Arruda Castor</w:t>
      </w:r>
      <w:r>
        <w:rPr>
          <w:rFonts w:cs="Arial"/>
          <w:szCs w:val="24"/>
        </w:rPr>
        <w:t xml:space="preserve"> </w:t>
      </w:r>
      <w:r>
        <w:rPr>
          <w:rFonts w:cs="Arial"/>
        </w:rPr>
        <w:t>–</w:t>
      </w:r>
      <w:r w:rsidRPr="00F0185E">
        <w:rPr>
          <w:rFonts w:cs="Arial"/>
          <w:szCs w:val="24"/>
        </w:rPr>
        <w:t xml:space="preserve"> 201600466</w:t>
      </w:r>
    </w:p>
    <w:p w:rsidR="008C2A48" w:rsidRDefault="008C2A48" w:rsidP="00360BD8">
      <w:pPr>
        <w:spacing w:line="276" w:lineRule="auto"/>
        <w:rPr>
          <w:rFonts w:cs="Arial"/>
        </w:rPr>
      </w:pPr>
    </w:p>
    <w:p w:rsidR="00C03264" w:rsidRDefault="00C03264" w:rsidP="00360BD8">
      <w:pPr>
        <w:spacing w:line="276" w:lineRule="auto"/>
        <w:rPr>
          <w:rFonts w:cs="Arial"/>
        </w:rPr>
      </w:pPr>
    </w:p>
    <w:p w:rsidR="00C03264" w:rsidRDefault="00C03264" w:rsidP="00360BD8">
      <w:pPr>
        <w:spacing w:line="276" w:lineRule="auto"/>
        <w:rPr>
          <w:rFonts w:cs="Arial"/>
        </w:rPr>
      </w:pPr>
    </w:p>
    <w:p w:rsidR="00C03264" w:rsidRDefault="00C03264" w:rsidP="00360BD8">
      <w:pPr>
        <w:spacing w:line="276" w:lineRule="auto"/>
        <w:rPr>
          <w:rFonts w:cs="Arial"/>
        </w:rPr>
      </w:pPr>
    </w:p>
    <w:p w:rsidR="00C03264" w:rsidRPr="00C03264" w:rsidRDefault="00C03264" w:rsidP="00360BD8">
      <w:pPr>
        <w:spacing w:line="276" w:lineRule="auto"/>
        <w:rPr>
          <w:rFonts w:cs="Arial"/>
          <w:u w:val="single"/>
        </w:rPr>
      </w:pPr>
      <w:bookmarkStart w:id="7" w:name="_GoBack"/>
      <w:bookmarkEnd w:id="7"/>
    </w:p>
    <w:p w:rsidR="00AD52BC" w:rsidRDefault="00AD52BC" w:rsidP="00C03264">
      <w:pPr>
        <w:pStyle w:val="Capa"/>
        <w:spacing w:line="276" w:lineRule="auto"/>
        <w:jc w:val="both"/>
      </w:pPr>
    </w:p>
    <w:p w:rsidR="0083562E" w:rsidRPr="009E757B" w:rsidRDefault="0083562E" w:rsidP="00360BD8">
      <w:pPr>
        <w:pStyle w:val="Capa"/>
        <w:spacing w:line="276" w:lineRule="auto"/>
      </w:pPr>
      <w:r w:rsidRPr="009E757B">
        <w:t xml:space="preserve">Jaboatão dos Guararapes </w:t>
      </w:r>
    </w:p>
    <w:p w:rsidR="007F3DDE" w:rsidRPr="009E757B" w:rsidRDefault="007F3DDE" w:rsidP="00360BD8">
      <w:pPr>
        <w:pStyle w:val="Capa"/>
        <w:spacing w:line="276" w:lineRule="auto"/>
        <w:sectPr w:rsidR="007F3DDE" w:rsidRPr="009E757B" w:rsidSect="006C1DF0">
          <w:headerReference w:type="even" r:id="rId9"/>
          <w:headerReference w:type="default" r:id="rId10"/>
          <w:footerReference w:type="default" r:id="rId11"/>
          <w:pgSz w:w="11907" w:h="16840" w:code="9"/>
          <w:pgMar w:top="1701" w:right="1134" w:bottom="1463" w:left="1701" w:header="1134" w:footer="1134" w:gutter="0"/>
          <w:pgNumType w:fmt="lowerRoman"/>
          <w:cols w:space="720"/>
          <w:titlePg/>
          <w:docGrid w:linePitch="326"/>
        </w:sectPr>
      </w:pPr>
      <w:r w:rsidRPr="009E757B">
        <w:t>20</w:t>
      </w:r>
      <w:r w:rsidR="0057000F" w:rsidRPr="009E757B">
        <w:t>1</w:t>
      </w:r>
      <w:r w:rsidR="008C2A48">
        <w:t>7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640"/>
      </w:tblGrid>
      <w:tr w:rsidR="007F3DDE" w:rsidRPr="009E757B" w:rsidTr="00462F59">
        <w:trPr>
          <w:trHeight w:val="997"/>
        </w:trPr>
        <w:tc>
          <w:tcPr>
            <w:tcW w:w="2338" w:type="dxa"/>
          </w:tcPr>
          <w:p w:rsidR="007F3DDE" w:rsidRPr="009E757B" w:rsidRDefault="00D232D5" w:rsidP="00360BD8">
            <w:pPr>
              <w:pStyle w:val="Capa"/>
              <w:spacing w:line="276" w:lineRule="auto"/>
            </w:pPr>
            <w:r w:rsidRPr="009E757B"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>
                      <wp:extent cx="907415" cy="576580"/>
                      <wp:effectExtent l="0" t="0" r="0" b="0"/>
                      <wp:docPr id="16" name="Tela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pic:pic xmlns:pic="http://schemas.openxmlformats.org/drawingml/2006/picture">
                              <pic:nvPicPr>
                                <pic:cNvPr id="4" name="Imagem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28573" y="0"/>
                                  <a:ext cx="324735" cy="3296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09468"/>
                                  <a:ext cx="907415" cy="2671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F6F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822EC6" w:rsidRPr="00AA3D35" w:rsidRDefault="00822EC6" w:rsidP="00B36492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cs="Arial"/>
                                        <w:b/>
                                        <w:bCs/>
                                        <w:color w:val="000099"/>
                                        <w:sz w:val="17"/>
                                        <w:szCs w:val="32"/>
                                      </w:rPr>
                                    </w:pPr>
                                    <w:r w:rsidRPr="00AA3D35">
                                      <w:rPr>
                                        <w:rFonts w:cs="Arial"/>
                                        <w:b/>
                                        <w:bCs/>
                                        <w:color w:val="CC9900"/>
                                        <w:sz w:val="13"/>
                                      </w:rPr>
                                      <w:t>FACULDADE DOS</w:t>
                                    </w:r>
                                    <w:r w:rsidRPr="00AA3D35">
                                      <w:rPr>
                                        <w:rFonts w:cs="Arial"/>
                                        <w:b/>
                                        <w:bCs/>
                                        <w:color w:val="FF9800"/>
                                        <w:sz w:val="13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AA3D35">
                                      <w:rPr>
                                        <w:rFonts w:cs="Arial"/>
                                        <w:b/>
                                        <w:bCs/>
                                        <w:color w:val="000099"/>
                                        <w:sz w:val="17"/>
                                        <w:szCs w:val="32"/>
                                      </w:rPr>
                                      <w:t>GUARARAPES</w:t>
                                    </w:r>
                                  </w:p>
                                </w:txbxContent>
                              </wps:txbx>
                              <wps:bodyPr rot="0" vert="horz" wrap="square" lIns="47430" tIns="23715" rIns="47430" bIns="23715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Tela 16" o:spid="_x0000_s1026" editas="canvas" style="width:71.45pt;height:45.4pt;mso-position-horizontal-relative:char;mso-position-vertical-relative:line" coordsize="9074,5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074;height:5765;visibility:visible;mso-wrap-style:square">
                        <v:fill o:detectmouseclick="t"/>
                        <v:path o:connecttype="none"/>
                      </v:shape>
                      <v:shape id="Imagem 2" o:spid="_x0000_s1028" type="#_x0000_t75" style="position:absolute;left:3285;width:3248;height:3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">
                        <v:imagedata r:id="rId13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9" o:spid="_x0000_s1029" type="#_x0000_t202" style="position:absolute;top:3094;width:9074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" filled="f" fillcolor="#0f6fc6" stroked="f" strokecolor="white">
                        <v:textbox inset="1.3175mm,.65875mm,1.3175mm,.65875mm">
                          <w:txbxContent>
                            <w:p w:rsidR="00822EC6" w:rsidRPr="00AA3D35" w:rsidRDefault="00822EC6" w:rsidP="00B3649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99"/>
                                  <w:sz w:val="17"/>
                                  <w:szCs w:val="32"/>
                                </w:rPr>
                              </w:pPr>
                              <w:r w:rsidRPr="00AA3D35">
                                <w:rPr>
                                  <w:rFonts w:cs="Arial"/>
                                  <w:b/>
                                  <w:bCs/>
                                  <w:color w:val="CC9900"/>
                                  <w:sz w:val="13"/>
                                </w:rPr>
                                <w:t>FACULDADE DOS</w:t>
                              </w:r>
                              <w:r w:rsidRPr="00AA3D35">
                                <w:rPr>
                                  <w:rFonts w:cs="Arial"/>
                                  <w:b/>
                                  <w:bCs/>
                                  <w:color w:val="FF9800"/>
                                  <w:sz w:val="13"/>
                                  <w:szCs w:val="24"/>
                                </w:rPr>
                                <w:t xml:space="preserve"> </w:t>
                              </w:r>
                              <w:r w:rsidRPr="00AA3D35">
                                <w:rPr>
                                  <w:rFonts w:cs="Arial"/>
                                  <w:b/>
                                  <w:bCs/>
                                  <w:color w:val="000099"/>
                                  <w:sz w:val="17"/>
                                  <w:szCs w:val="32"/>
                                </w:rPr>
                                <w:t>GUARARAPES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40" w:type="dxa"/>
          </w:tcPr>
          <w:p w:rsidR="005861B8" w:rsidRPr="009E757B" w:rsidRDefault="005861B8" w:rsidP="00360BD8">
            <w:pPr>
              <w:spacing w:line="276" w:lineRule="auto"/>
              <w:jc w:val="left"/>
              <w:rPr>
                <w:rFonts w:cs="Arial"/>
                <w:b/>
                <w:szCs w:val="24"/>
              </w:rPr>
            </w:pPr>
            <w:r w:rsidRPr="009E757B">
              <w:rPr>
                <w:rFonts w:cs="Arial"/>
                <w:b/>
                <w:szCs w:val="24"/>
              </w:rPr>
              <w:t>Grupo</w:t>
            </w:r>
          </w:p>
          <w:p w:rsidR="005861B8" w:rsidRPr="009E757B" w:rsidRDefault="005861B8" w:rsidP="00360BD8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</w:p>
          <w:p w:rsidR="00F0185E" w:rsidRDefault="00F0185E" w:rsidP="00360BD8">
            <w:pPr>
              <w:spacing w:line="276" w:lineRule="auto"/>
              <w:jc w:val="left"/>
              <w:rPr>
                <w:rFonts w:cs="Arial"/>
                <w:szCs w:val="24"/>
              </w:rPr>
            </w:pPr>
            <w:r w:rsidRPr="00777927">
              <w:rPr>
                <w:rFonts w:cs="Arial"/>
                <w:szCs w:val="24"/>
              </w:rPr>
              <w:t>B</w:t>
            </w:r>
            <w:r>
              <w:rPr>
                <w:rFonts w:cs="Arial"/>
                <w:szCs w:val="24"/>
              </w:rPr>
              <w:t xml:space="preserve">runo Antonio do Nascimento </w:t>
            </w:r>
            <w:r>
              <w:rPr>
                <w:rFonts w:cs="Arial"/>
              </w:rPr>
              <w:t>– Mat.</w:t>
            </w:r>
            <w:r>
              <w:rPr>
                <w:rFonts w:cs="Arial"/>
                <w:szCs w:val="24"/>
              </w:rPr>
              <w:t xml:space="preserve"> 201501486</w:t>
            </w:r>
          </w:p>
          <w:p w:rsidR="00F0185E" w:rsidRDefault="00F0185E" w:rsidP="00360BD8">
            <w:pPr>
              <w:spacing w:line="276" w:lineRule="auto"/>
              <w:jc w:val="left"/>
              <w:rPr>
                <w:rFonts w:cs="Arial"/>
                <w:szCs w:val="24"/>
              </w:rPr>
            </w:pPr>
            <w:r w:rsidRPr="00F0185E">
              <w:rPr>
                <w:rFonts w:cs="Arial"/>
                <w:szCs w:val="24"/>
              </w:rPr>
              <w:t xml:space="preserve">Felipe Blanco da Guarda </w:t>
            </w:r>
            <w:r>
              <w:rPr>
                <w:rFonts w:cs="Arial"/>
              </w:rPr>
              <w:t xml:space="preserve">– </w:t>
            </w:r>
            <w:r w:rsidRPr="00F0185E">
              <w:rPr>
                <w:rFonts w:cs="Arial"/>
                <w:szCs w:val="24"/>
              </w:rPr>
              <w:t>201602200</w:t>
            </w:r>
          </w:p>
          <w:p w:rsidR="00F0185E" w:rsidRPr="00F0185E" w:rsidRDefault="00F0185E" w:rsidP="00360BD8">
            <w:pPr>
              <w:spacing w:line="276" w:lineRule="auto"/>
              <w:jc w:val="left"/>
              <w:rPr>
                <w:rFonts w:cs="Arial"/>
                <w:szCs w:val="24"/>
              </w:rPr>
            </w:pPr>
            <w:r w:rsidRPr="00F0185E">
              <w:rPr>
                <w:rFonts w:cs="Arial"/>
                <w:szCs w:val="24"/>
              </w:rPr>
              <w:t>Marcelino de Arruda Castor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</w:rPr>
              <w:t>–</w:t>
            </w:r>
            <w:r w:rsidRPr="00F0185E">
              <w:rPr>
                <w:rFonts w:cs="Arial"/>
                <w:szCs w:val="24"/>
              </w:rPr>
              <w:t xml:space="preserve"> 201600466</w:t>
            </w:r>
          </w:p>
          <w:p w:rsidR="007F3DDE" w:rsidRPr="009E757B" w:rsidRDefault="007F3DDE" w:rsidP="00360BD8">
            <w:pPr>
              <w:spacing w:line="276" w:lineRule="auto"/>
              <w:jc w:val="left"/>
              <w:rPr>
                <w:rFonts w:cs="Arial"/>
              </w:rPr>
            </w:pPr>
          </w:p>
        </w:tc>
      </w:tr>
    </w:tbl>
    <w:p w:rsidR="007F3DDE" w:rsidRPr="009E757B" w:rsidRDefault="007F3DDE" w:rsidP="00360BD8">
      <w:pPr>
        <w:spacing w:line="276" w:lineRule="auto"/>
        <w:rPr>
          <w:rFonts w:cs="Arial"/>
        </w:rPr>
      </w:pPr>
    </w:p>
    <w:p w:rsidR="007F3DDE" w:rsidRPr="009E757B" w:rsidRDefault="007F3DDE" w:rsidP="00360BD8">
      <w:pPr>
        <w:spacing w:line="276" w:lineRule="auto"/>
        <w:rPr>
          <w:rFonts w:cs="Arial"/>
        </w:rPr>
      </w:pPr>
    </w:p>
    <w:p w:rsidR="007F3DDE" w:rsidRPr="009E757B" w:rsidRDefault="007F3DDE" w:rsidP="00360BD8">
      <w:pPr>
        <w:spacing w:line="276" w:lineRule="auto"/>
        <w:rPr>
          <w:rFonts w:cs="Arial"/>
        </w:rPr>
      </w:pPr>
    </w:p>
    <w:p w:rsidR="007F3DDE" w:rsidRPr="009E757B" w:rsidRDefault="007F3DDE" w:rsidP="00360BD8">
      <w:pPr>
        <w:spacing w:line="276" w:lineRule="auto"/>
        <w:rPr>
          <w:rFonts w:cs="Arial"/>
        </w:rPr>
      </w:pPr>
    </w:p>
    <w:p w:rsidR="007F3DDE" w:rsidRPr="009E757B" w:rsidRDefault="007F3DDE" w:rsidP="00360BD8">
      <w:pPr>
        <w:spacing w:line="276" w:lineRule="auto"/>
        <w:rPr>
          <w:rFonts w:cs="Arial"/>
        </w:rPr>
      </w:pPr>
    </w:p>
    <w:p w:rsidR="006A32D0" w:rsidRDefault="006A32D0" w:rsidP="00360BD8">
      <w:pPr>
        <w:tabs>
          <w:tab w:val="left" w:pos="4253"/>
        </w:tabs>
        <w:spacing w:line="276" w:lineRule="auto"/>
        <w:jc w:val="center"/>
        <w:rPr>
          <w:rFonts w:cs="Arial"/>
          <w:b/>
          <w:sz w:val="40"/>
          <w:szCs w:val="40"/>
        </w:rPr>
      </w:pPr>
    </w:p>
    <w:p w:rsidR="00B05C53" w:rsidRPr="006A32D0" w:rsidRDefault="00B05C53" w:rsidP="00B05C53">
      <w:pPr>
        <w:tabs>
          <w:tab w:val="left" w:pos="4253"/>
        </w:tabs>
        <w:spacing w:line="276" w:lineRule="auto"/>
        <w:jc w:val="center"/>
        <w:rPr>
          <w:rFonts w:cs="Arial"/>
          <w:b/>
          <w:sz w:val="40"/>
          <w:szCs w:val="40"/>
        </w:rPr>
      </w:pPr>
      <w:r w:rsidRPr="006A32D0">
        <w:rPr>
          <w:rFonts w:cs="Arial"/>
          <w:b/>
          <w:sz w:val="40"/>
          <w:szCs w:val="40"/>
        </w:rPr>
        <w:t>COMPILADORES</w:t>
      </w:r>
    </w:p>
    <w:p w:rsidR="00B05C53" w:rsidRDefault="00B05C53" w:rsidP="00B05C53">
      <w:pPr>
        <w:tabs>
          <w:tab w:val="left" w:pos="4253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ANALISADOR LÉXICO E SINTÁTICO </w:t>
      </w:r>
    </w:p>
    <w:p w:rsidR="00B05C53" w:rsidRDefault="00B05C53" w:rsidP="00B05C53">
      <w:pPr>
        <w:tabs>
          <w:tab w:val="left" w:pos="4253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COM JAVACC </w:t>
      </w:r>
    </w:p>
    <w:p w:rsidR="007F3DDE" w:rsidRPr="009E757B" w:rsidRDefault="007F3DDE" w:rsidP="00360BD8">
      <w:pPr>
        <w:pStyle w:val="Textodenotaderodap"/>
        <w:keepLines w:val="0"/>
        <w:spacing w:line="276" w:lineRule="auto"/>
        <w:rPr>
          <w:rFonts w:cs="Arial"/>
        </w:rPr>
      </w:pPr>
    </w:p>
    <w:p w:rsidR="007F3DDE" w:rsidRPr="009E757B" w:rsidRDefault="007F3DDE" w:rsidP="00360BD8">
      <w:pPr>
        <w:pStyle w:val="Textodenotaderodap"/>
        <w:keepLines w:val="0"/>
        <w:spacing w:line="276" w:lineRule="auto"/>
        <w:rPr>
          <w:rFonts w:cs="Arial"/>
        </w:rPr>
      </w:pPr>
    </w:p>
    <w:p w:rsidR="007F3DDE" w:rsidRPr="009E757B" w:rsidRDefault="007F3DDE" w:rsidP="00360BD8">
      <w:pPr>
        <w:pStyle w:val="Textodenotaderodap"/>
        <w:keepLines w:val="0"/>
        <w:spacing w:line="276" w:lineRule="auto"/>
        <w:rPr>
          <w:rFonts w:cs="Arial"/>
        </w:rPr>
      </w:pPr>
    </w:p>
    <w:p w:rsidR="007F3DDE" w:rsidRPr="009E757B" w:rsidRDefault="007F3DDE" w:rsidP="00360BD8">
      <w:pPr>
        <w:spacing w:line="276" w:lineRule="auto"/>
        <w:rPr>
          <w:rFonts w:cs="Arial"/>
        </w:rPr>
      </w:pPr>
    </w:p>
    <w:p w:rsidR="00EB3D5E" w:rsidRPr="009E757B" w:rsidRDefault="00773ADD" w:rsidP="00E0117F">
      <w:pPr>
        <w:ind w:left="4248" w:firstLine="708"/>
        <w:rPr>
          <w:rFonts w:cs="Arial"/>
        </w:rPr>
      </w:pPr>
      <w:r>
        <w:rPr>
          <w:rFonts w:cs="Arial"/>
        </w:rPr>
        <w:t xml:space="preserve">Atividade escrita para </w:t>
      </w:r>
      <w:r w:rsidR="00411095" w:rsidRPr="009E757B">
        <w:rPr>
          <w:rFonts w:cs="Arial"/>
        </w:rPr>
        <w:t>o</w:t>
      </w:r>
      <w:r w:rsidR="007F3DDE" w:rsidRPr="009E757B">
        <w:rPr>
          <w:rFonts w:cs="Arial"/>
        </w:rPr>
        <w:t xml:space="preserve"> Curso</w:t>
      </w:r>
      <w:r w:rsidR="00707D5C">
        <w:rPr>
          <w:rFonts w:cs="Arial"/>
        </w:rPr>
        <w:t xml:space="preserve"> de Bacharel</w:t>
      </w:r>
      <w:r w:rsidR="007F3DDE" w:rsidRPr="009E757B">
        <w:rPr>
          <w:rFonts w:cs="Arial"/>
        </w:rPr>
        <w:t xml:space="preserve"> </w:t>
      </w:r>
      <w:r w:rsidR="00707D5C">
        <w:rPr>
          <w:rFonts w:cs="Arial"/>
        </w:rPr>
        <w:t>em</w:t>
      </w:r>
      <w:r w:rsidR="008245C2" w:rsidRPr="009E757B">
        <w:rPr>
          <w:rFonts w:cs="Arial"/>
        </w:rPr>
        <w:t xml:space="preserve"> Ciência Computação </w:t>
      </w:r>
      <w:r w:rsidR="007F7E2A" w:rsidRPr="009E757B">
        <w:rPr>
          <w:rFonts w:cs="Arial"/>
        </w:rPr>
        <w:t xml:space="preserve">da </w:t>
      </w:r>
      <w:r w:rsidR="0094091C" w:rsidRPr="009E757B">
        <w:rPr>
          <w:rFonts w:cs="Arial"/>
        </w:rPr>
        <w:t>Faculdade</w:t>
      </w:r>
      <w:r w:rsidR="00707D5C">
        <w:rPr>
          <w:rFonts w:cs="Arial"/>
        </w:rPr>
        <w:t xml:space="preserve"> dos</w:t>
      </w:r>
      <w:r w:rsidR="0094091C" w:rsidRPr="009E757B">
        <w:rPr>
          <w:rFonts w:cs="Arial"/>
        </w:rPr>
        <w:t xml:space="preserve"> </w:t>
      </w:r>
      <w:r w:rsidR="005F5E70" w:rsidRPr="009E757B">
        <w:rPr>
          <w:rFonts w:cs="Arial"/>
        </w:rPr>
        <w:t>Guararapes</w:t>
      </w:r>
      <w:r w:rsidR="007F7E2A" w:rsidRPr="009E757B">
        <w:rPr>
          <w:rFonts w:cs="Arial"/>
        </w:rPr>
        <w:t xml:space="preserve"> </w:t>
      </w:r>
      <w:r w:rsidR="00B05C53">
        <w:rPr>
          <w:rFonts w:cs="Arial"/>
        </w:rPr>
        <w:t>valendo ponto extra na</w:t>
      </w:r>
      <w:r w:rsidR="00AB37D6">
        <w:rPr>
          <w:rFonts w:cs="Arial"/>
        </w:rPr>
        <w:t xml:space="preserve"> U2</w:t>
      </w:r>
      <w:r w:rsidR="004C2082" w:rsidRPr="009E757B">
        <w:rPr>
          <w:rFonts w:cs="Arial"/>
        </w:rPr>
        <w:t xml:space="preserve"> </w:t>
      </w:r>
      <w:r w:rsidR="00B05C53">
        <w:rPr>
          <w:rFonts w:cs="Arial"/>
        </w:rPr>
        <w:t>para a</w:t>
      </w:r>
      <w:r w:rsidR="0069305D" w:rsidRPr="009E757B">
        <w:rPr>
          <w:rFonts w:cs="Arial"/>
        </w:rPr>
        <w:t xml:space="preserve"> disciplina </w:t>
      </w:r>
      <w:r w:rsidR="00FF44DA" w:rsidRPr="009E757B">
        <w:rPr>
          <w:rFonts w:cs="Arial"/>
        </w:rPr>
        <w:t xml:space="preserve">de </w:t>
      </w:r>
      <w:r w:rsidR="008C2A48">
        <w:rPr>
          <w:rFonts w:cs="Arial"/>
        </w:rPr>
        <w:t>Compiladores</w:t>
      </w:r>
    </w:p>
    <w:p w:rsidR="007F3DDE" w:rsidRPr="009E757B" w:rsidRDefault="007F3DDE" w:rsidP="00360BD8">
      <w:pPr>
        <w:tabs>
          <w:tab w:val="left" w:pos="4253"/>
        </w:tabs>
        <w:spacing w:line="276" w:lineRule="auto"/>
        <w:rPr>
          <w:rFonts w:cs="Arial"/>
        </w:rPr>
      </w:pPr>
      <w:r w:rsidRPr="009E757B">
        <w:rPr>
          <w:rFonts w:cs="Arial"/>
        </w:rPr>
        <w:t xml:space="preserve"> </w:t>
      </w:r>
    </w:p>
    <w:p w:rsidR="007F3DDE" w:rsidRPr="009E757B" w:rsidRDefault="007F3DDE" w:rsidP="00360BD8">
      <w:pPr>
        <w:tabs>
          <w:tab w:val="left" w:pos="4253"/>
        </w:tabs>
        <w:spacing w:line="276" w:lineRule="auto"/>
        <w:ind w:left="4253"/>
        <w:rPr>
          <w:rFonts w:cs="Arial"/>
        </w:rPr>
      </w:pPr>
    </w:p>
    <w:p w:rsidR="007F3DDE" w:rsidRPr="009E757B" w:rsidRDefault="0069305D" w:rsidP="00360BD8">
      <w:pPr>
        <w:tabs>
          <w:tab w:val="left" w:pos="4253"/>
        </w:tabs>
        <w:spacing w:line="276" w:lineRule="auto"/>
        <w:ind w:left="4253"/>
        <w:rPr>
          <w:rFonts w:cs="Arial"/>
        </w:rPr>
      </w:pPr>
      <w:r w:rsidRPr="009E757B">
        <w:rPr>
          <w:rFonts w:cs="Arial"/>
        </w:rPr>
        <w:t>Professor</w:t>
      </w:r>
      <w:r w:rsidR="007F3DDE" w:rsidRPr="009E757B">
        <w:rPr>
          <w:rFonts w:cs="Arial"/>
        </w:rPr>
        <w:t>:</w:t>
      </w:r>
      <w:r w:rsidRPr="009E757B">
        <w:rPr>
          <w:rFonts w:cs="Arial"/>
        </w:rPr>
        <w:t xml:space="preserve"> </w:t>
      </w:r>
      <w:r w:rsidR="008C2A48">
        <w:rPr>
          <w:rFonts w:cs="Arial"/>
        </w:rPr>
        <w:t>Klaus Ribeiro Cavalcanti</w:t>
      </w:r>
    </w:p>
    <w:p w:rsidR="007F3DDE" w:rsidRPr="009E757B" w:rsidRDefault="007F3DDE" w:rsidP="00360BD8">
      <w:pPr>
        <w:spacing w:line="276" w:lineRule="auto"/>
        <w:ind w:left="4253"/>
        <w:rPr>
          <w:rFonts w:cs="Arial"/>
        </w:rPr>
      </w:pPr>
    </w:p>
    <w:p w:rsidR="00773ADD" w:rsidRDefault="00773ADD" w:rsidP="00360BD8">
      <w:pPr>
        <w:spacing w:line="276" w:lineRule="auto"/>
        <w:ind w:left="4253"/>
        <w:rPr>
          <w:rFonts w:cs="Arial"/>
        </w:rPr>
      </w:pPr>
    </w:p>
    <w:p w:rsidR="006A32D0" w:rsidRDefault="006A32D0" w:rsidP="00360BD8">
      <w:pPr>
        <w:spacing w:line="276" w:lineRule="auto"/>
        <w:ind w:left="4253"/>
        <w:rPr>
          <w:rFonts w:cs="Arial"/>
        </w:rPr>
      </w:pPr>
    </w:p>
    <w:p w:rsidR="00AD52BC" w:rsidRDefault="00AD52BC" w:rsidP="00360BD8">
      <w:pPr>
        <w:spacing w:line="276" w:lineRule="auto"/>
        <w:ind w:left="4253"/>
        <w:rPr>
          <w:rFonts w:cs="Arial"/>
        </w:rPr>
      </w:pPr>
    </w:p>
    <w:p w:rsidR="00AD52BC" w:rsidRDefault="00AD52BC" w:rsidP="00360BD8">
      <w:pPr>
        <w:spacing w:line="276" w:lineRule="auto"/>
        <w:ind w:left="4253"/>
        <w:rPr>
          <w:rFonts w:cs="Arial"/>
        </w:rPr>
      </w:pPr>
    </w:p>
    <w:p w:rsidR="00AD52BC" w:rsidRDefault="00AD52BC" w:rsidP="00360BD8">
      <w:pPr>
        <w:spacing w:line="276" w:lineRule="auto"/>
        <w:ind w:left="4253"/>
        <w:rPr>
          <w:rFonts w:cs="Arial"/>
        </w:rPr>
      </w:pPr>
    </w:p>
    <w:p w:rsidR="00AD52BC" w:rsidRDefault="00AD52BC" w:rsidP="00360BD8">
      <w:pPr>
        <w:spacing w:line="276" w:lineRule="auto"/>
        <w:ind w:left="4253"/>
        <w:rPr>
          <w:rFonts w:cs="Arial"/>
        </w:rPr>
      </w:pPr>
    </w:p>
    <w:p w:rsidR="00AD52BC" w:rsidRDefault="00AD52BC" w:rsidP="00360BD8">
      <w:pPr>
        <w:spacing w:line="276" w:lineRule="auto"/>
        <w:ind w:left="4253"/>
        <w:rPr>
          <w:rFonts w:cs="Arial"/>
        </w:rPr>
      </w:pPr>
    </w:p>
    <w:p w:rsidR="00AD52BC" w:rsidRDefault="00AD52BC" w:rsidP="00360BD8">
      <w:pPr>
        <w:spacing w:line="276" w:lineRule="auto"/>
        <w:ind w:left="4253"/>
        <w:rPr>
          <w:rFonts w:cs="Arial"/>
        </w:rPr>
      </w:pPr>
    </w:p>
    <w:p w:rsidR="00AD52BC" w:rsidRDefault="00AD52BC" w:rsidP="00360BD8">
      <w:pPr>
        <w:spacing w:line="276" w:lineRule="auto"/>
        <w:ind w:left="4253"/>
        <w:rPr>
          <w:rFonts w:cs="Arial"/>
        </w:rPr>
      </w:pPr>
    </w:p>
    <w:p w:rsidR="00AD52BC" w:rsidRDefault="00AD52BC" w:rsidP="00360BD8">
      <w:pPr>
        <w:spacing w:line="276" w:lineRule="auto"/>
        <w:ind w:left="4253"/>
        <w:rPr>
          <w:rFonts w:cs="Arial"/>
        </w:rPr>
      </w:pPr>
    </w:p>
    <w:p w:rsidR="006A32D0" w:rsidRDefault="006A32D0" w:rsidP="00360BD8">
      <w:pPr>
        <w:spacing w:line="276" w:lineRule="auto"/>
        <w:ind w:left="4253"/>
        <w:rPr>
          <w:rFonts w:cs="Arial"/>
        </w:rPr>
      </w:pPr>
    </w:p>
    <w:p w:rsidR="00773ADD" w:rsidRPr="009E757B" w:rsidRDefault="00773ADD" w:rsidP="00360BD8">
      <w:pPr>
        <w:spacing w:line="276" w:lineRule="auto"/>
        <w:rPr>
          <w:rFonts w:cs="Arial"/>
        </w:rPr>
      </w:pPr>
    </w:p>
    <w:p w:rsidR="007F3DDE" w:rsidRPr="009E757B" w:rsidRDefault="003461E6" w:rsidP="00360BD8">
      <w:pPr>
        <w:pStyle w:val="Capa"/>
        <w:spacing w:line="276" w:lineRule="auto"/>
      </w:pPr>
      <w:r w:rsidRPr="009E757B">
        <w:t>Jaboatão dos Guararapes</w:t>
      </w:r>
    </w:p>
    <w:p w:rsidR="007F3DDE" w:rsidRPr="009E757B" w:rsidRDefault="007F3DDE" w:rsidP="00360BD8">
      <w:pPr>
        <w:pStyle w:val="Capa"/>
        <w:spacing w:line="276" w:lineRule="auto"/>
      </w:pPr>
      <w:r w:rsidRPr="009E757B">
        <w:t>20</w:t>
      </w:r>
      <w:r w:rsidR="008C2A48">
        <w:t>17</w:t>
      </w:r>
    </w:p>
    <w:p w:rsidR="007F3DDE" w:rsidRPr="009E757B" w:rsidRDefault="007F3DDE" w:rsidP="00360BD8">
      <w:pPr>
        <w:pStyle w:val="Ttulo"/>
        <w:spacing w:line="276" w:lineRule="auto"/>
        <w:jc w:val="left"/>
        <w:rPr>
          <w:rFonts w:cs="Arial"/>
        </w:rPr>
      </w:pPr>
      <w:bookmarkStart w:id="8" w:name="_Toc481479323"/>
      <w:r w:rsidRPr="009E757B">
        <w:rPr>
          <w:rFonts w:cs="Arial"/>
        </w:rPr>
        <w:br w:type="page"/>
      </w:r>
      <w:bookmarkStart w:id="9" w:name="_Toc498540043"/>
      <w:bookmarkEnd w:id="8"/>
      <w:r w:rsidRPr="009E757B">
        <w:rPr>
          <w:rFonts w:cs="Arial"/>
        </w:rPr>
        <w:lastRenderedPageBreak/>
        <w:t>Sumário</w:t>
      </w:r>
      <w:bookmarkEnd w:id="9"/>
    </w:p>
    <w:p w:rsidR="008B2D8C" w:rsidRDefault="00B53812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63EBC">
        <w:rPr>
          <w:rFonts w:ascii="Arial" w:hAnsi="Arial" w:cs="Arial"/>
          <w:smallCaps/>
        </w:rPr>
        <w:fldChar w:fldCharType="begin"/>
      </w:r>
      <w:r w:rsidRPr="00D63EBC">
        <w:rPr>
          <w:rFonts w:ascii="Arial" w:hAnsi="Arial" w:cs="Arial"/>
          <w:smallCaps/>
        </w:rPr>
        <w:instrText xml:space="preserve"> TOC \o "1-5" </w:instrText>
      </w:r>
      <w:r w:rsidRPr="00D63EBC">
        <w:rPr>
          <w:rFonts w:ascii="Arial" w:hAnsi="Arial" w:cs="Arial"/>
          <w:smallCaps/>
        </w:rPr>
        <w:fldChar w:fldCharType="separate"/>
      </w:r>
      <w:r w:rsidR="008B2D8C" w:rsidRPr="00C71C0F">
        <w:rPr>
          <w:rFonts w:cs="Arial"/>
          <w:noProof/>
        </w:rPr>
        <w:t>Sumário</w:t>
      </w:r>
      <w:r w:rsidR="008B2D8C">
        <w:rPr>
          <w:noProof/>
        </w:rPr>
        <w:tab/>
      </w:r>
      <w:r w:rsidR="008B2D8C">
        <w:rPr>
          <w:noProof/>
        </w:rPr>
        <w:fldChar w:fldCharType="begin"/>
      </w:r>
      <w:r w:rsidR="008B2D8C">
        <w:rPr>
          <w:noProof/>
        </w:rPr>
        <w:instrText xml:space="preserve"> PAGEREF _Toc498540043 \h </w:instrText>
      </w:r>
      <w:r w:rsidR="008B2D8C">
        <w:rPr>
          <w:noProof/>
        </w:rPr>
      </w:r>
      <w:r w:rsidR="008B2D8C">
        <w:rPr>
          <w:noProof/>
        </w:rPr>
        <w:fldChar w:fldCharType="separate"/>
      </w:r>
      <w:r w:rsidR="008B2D8C">
        <w:rPr>
          <w:noProof/>
        </w:rPr>
        <w:t>3</w:t>
      </w:r>
      <w:r w:rsidR="008B2D8C">
        <w:rPr>
          <w:noProof/>
        </w:rPr>
        <w:fldChar w:fldCharType="end"/>
      </w:r>
    </w:p>
    <w:p w:rsidR="008B2D8C" w:rsidRDefault="008B2D8C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C71C0F">
        <w:rPr>
          <w:rFonts w:cs="Arial"/>
          <w:noProof/>
        </w:rPr>
        <w:t>gRAMáTICA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_Toc498540044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2D8C" w:rsidRDefault="008B2D8C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C71C0F">
        <w:rPr>
          <w:rFonts w:cs="Arial"/>
          <w:noProof/>
        </w:rPr>
        <w:t>parser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_Toc498540045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9230B" w:rsidRPr="009E757B" w:rsidRDefault="00B53812" w:rsidP="00360BD8">
      <w:pPr>
        <w:spacing w:line="276" w:lineRule="auto"/>
        <w:rPr>
          <w:rFonts w:cs="Arial"/>
        </w:rPr>
      </w:pPr>
      <w:r w:rsidRPr="00D63EBC">
        <w:rPr>
          <w:rFonts w:cs="Arial"/>
          <w:smallCaps/>
        </w:rPr>
        <w:fldChar w:fldCharType="end"/>
      </w:r>
    </w:p>
    <w:p w:rsidR="0099230B" w:rsidRPr="009E757B" w:rsidRDefault="0099230B" w:rsidP="00360BD8">
      <w:pPr>
        <w:spacing w:line="276" w:lineRule="auto"/>
        <w:rPr>
          <w:rFonts w:cs="Arial"/>
        </w:rPr>
      </w:pPr>
    </w:p>
    <w:p w:rsidR="0099230B" w:rsidRPr="009E757B" w:rsidRDefault="0099230B" w:rsidP="00360BD8">
      <w:pPr>
        <w:spacing w:line="276" w:lineRule="auto"/>
        <w:rPr>
          <w:rFonts w:cs="Arial"/>
        </w:rPr>
      </w:pPr>
    </w:p>
    <w:p w:rsidR="0099230B" w:rsidRPr="009E757B" w:rsidRDefault="0099230B" w:rsidP="00360BD8">
      <w:pPr>
        <w:spacing w:line="276" w:lineRule="auto"/>
        <w:rPr>
          <w:rFonts w:cs="Arial"/>
        </w:rPr>
      </w:pPr>
    </w:p>
    <w:p w:rsidR="0099230B" w:rsidRPr="009E757B" w:rsidRDefault="0099230B" w:rsidP="00360BD8">
      <w:pPr>
        <w:spacing w:line="276" w:lineRule="auto"/>
        <w:rPr>
          <w:rFonts w:cs="Arial"/>
        </w:rPr>
      </w:pPr>
    </w:p>
    <w:p w:rsidR="00D37AF8" w:rsidRDefault="00D37AF8" w:rsidP="00D37AF8">
      <w:pPr>
        <w:rPr>
          <w:rFonts w:cs="Arial"/>
          <w:b/>
          <w:caps/>
          <w:kern w:val="28"/>
          <w:sz w:val="36"/>
        </w:rPr>
      </w:pPr>
      <w:bookmarkStart w:id="10" w:name="_Toc481479325"/>
    </w:p>
    <w:p w:rsidR="00D37AF8" w:rsidRDefault="00D37AF8" w:rsidP="00D37AF8">
      <w:pPr>
        <w:rPr>
          <w:rFonts w:cs="Arial"/>
          <w:b/>
          <w:caps/>
          <w:kern w:val="28"/>
          <w:sz w:val="36"/>
        </w:rPr>
      </w:pPr>
    </w:p>
    <w:p w:rsidR="00D37AF8" w:rsidRDefault="00D37AF8" w:rsidP="00D37AF8">
      <w:pPr>
        <w:rPr>
          <w:rFonts w:cs="Arial"/>
          <w:b/>
          <w:caps/>
          <w:kern w:val="28"/>
          <w:sz w:val="36"/>
        </w:rPr>
      </w:pPr>
    </w:p>
    <w:p w:rsidR="00D37AF8" w:rsidRDefault="00D37AF8" w:rsidP="00D37AF8">
      <w:pPr>
        <w:rPr>
          <w:rFonts w:cs="Arial"/>
          <w:b/>
          <w:caps/>
          <w:kern w:val="28"/>
          <w:sz w:val="36"/>
        </w:rPr>
      </w:pPr>
    </w:p>
    <w:p w:rsidR="00D37AF8" w:rsidRDefault="00D37AF8" w:rsidP="00D37AF8">
      <w:pPr>
        <w:rPr>
          <w:rFonts w:cs="Arial"/>
          <w:b/>
          <w:caps/>
          <w:kern w:val="28"/>
          <w:sz w:val="36"/>
        </w:rPr>
      </w:pPr>
    </w:p>
    <w:p w:rsidR="00D37AF8" w:rsidRPr="00D37AF8" w:rsidRDefault="00D37AF8" w:rsidP="00D37AF8"/>
    <w:p w:rsidR="008B2D8C" w:rsidRDefault="008B2D8C" w:rsidP="00360BD8">
      <w:pPr>
        <w:pStyle w:val="Ttulo"/>
        <w:spacing w:line="276" w:lineRule="auto"/>
        <w:jc w:val="left"/>
        <w:rPr>
          <w:rFonts w:cs="Arial"/>
        </w:rPr>
      </w:pPr>
      <w:bookmarkStart w:id="11" w:name="_Toc498540044"/>
    </w:p>
    <w:p w:rsidR="008B2D8C" w:rsidRDefault="008B2D8C" w:rsidP="00360BD8">
      <w:pPr>
        <w:pStyle w:val="Ttulo"/>
        <w:spacing w:line="276" w:lineRule="auto"/>
        <w:jc w:val="left"/>
        <w:rPr>
          <w:rFonts w:cs="Arial"/>
        </w:rPr>
      </w:pPr>
    </w:p>
    <w:p w:rsidR="008B2D8C" w:rsidRDefault="008B2D8C" w:rsidP="00360BD8">
      <w:pPr>
        <w:pStyle w:val="Ttulo"/>
        <w:spacing w:line="276" w:lineRule="auto"/>
        <w:jc w:val="left"/>
        <w:rPr>
          <w:rFonts w:cs="Arial"/>
        </w:rPr>
      </w:pPr>
    </w:p>
    <w:p w:rsidR="008B2D8C" w:rsidRDefault="008B2D8C" w:rsidP="00360BD8">
      <w:pPr>
        <w:pStyle w:val="Ttulo"/>
        <w:spacing w:line="276" w:lineRule="auto"/>
        <w:jc w:val="left"/>
        <w:rPr>
          <w:rFonts w:cs="Arial"/>
        </w:rPr>
      </w:pPr>
    </w:p>
    <w:p w:rsidR="008B2D8C" w:rsidRDefault="008B2D8C" w:rsidP="00360BD8">
      <w:pPr>
        <w:pStyle w:val="Ttulo"/>
        <w:spacing w:line="276" w:lineRule="auto"/>
        <w:jc w:val="left"/>
        <w:rPr>
          <w:rFonts w:cs="Arial"/>
        </w:rPr>
      </w:pPr>
    </w:p>
    <w:p w:rsidR="008B2D8C" w:rsidRDefault="008B2D8C" w:rsidP="00360BD8">
      <w:pPr>
        <w:pStyle w:val="Ttulo"/>
        <w:spacing w:line="276" w:lineRule="auto"/>
        <w:jc w:val="left"/>
        <w:rPr>
          <w:rFonts w:cs="Arial"/>
        </w:rPr>
      </w:pPr>
    </w:p>
    <w:p w:rsidR="009F428F" w:rsidRPr="009E757B" w:rsidRDefault="00AB37D6" w:rsidP="00360BD8">
      <w:pPr>
        <w:pStyle w:val="Ttulo"/>
        <w:spacing w:line="276" w:lineRule="auto"/>
        <w:jc w:val="left"/>
        <w:rPr>
          <w:rFonts w:cs="Arial"/>
        </w:rPr>
      </w:pPr>
      <w:r>
        <w:rPr>
          <w:rFonts w:cs="Arial"/>
        </w:rPr>
        <w:lastRenderedPageBreak/>
        <w:t>gRAMáTICA</w:t>
      </w:r>
      <w:bookmarkEnd w:id="11"/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  <w:bookmarkStart w:id="12" w:name="_Toc317859150"/>
      <w:bookmarkEnd w:id="10"/>
      <w:r w:rsidRPr="00AB37D6">
        <w:rPr>
          <w:rFonts w:ascii="Consolas" w:hAnsi="Consolas" w:cs="Consolas"/>
          <w:sz w:val="22"/>
          <w:szCs w:val="16"/>
        </w:rPr>
        <w:t>Programa ::= Declaracoes</w:t>
      </w: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  <w:r w:rsidRPr="00AB37D6">
        <w:rPr>
          <w:rFonts w:ascii="Consolas" w:hAnsi="Consolas" w:cs="Consolas"/>
          <w:sz w:val="22"/>
          <w:szCs w:val="16"/>
        </w:rPr>
        <w:t>Declaracoes ::= (Variavel | Record)*</w:t>
      </w: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  <w:r w:rsidRPr="00AB37D6">
        <w:rPr>
          <w:rFonts w:ascii="Consolas" w:hAnsi="Consolas" w:cs="Consolas"/>
          <w:sz w:val="22"/>
          <w:szCs w:val="16"/>
        </w:rPr>
        <w:t xml:space="preserve">Record ::=  'record' Identificador (('is' (Variavel)+ 'endrecord' ';' ) </w:t>
      </w: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  <w:r w:rsidRPr="00AB37D6">
        <w:rPr>
          <w:rFonts w:ascii="Consolas" w:hAnsi="Consolas" w:cs="Consolas"/>
          <w:sz w:val="22"/>
          <w:szCs w:val="16"/>
        </w:rPr>
        <w:tab/>
      </w:r>
      <w:r>
        <w:rPr>
          <w:rFonts w:ascii="Consolas" w:hAnsi="Consolas" w:cs="Consolas"/>
          <w:sz w:val="22"/>
          <w:szCs w:val="16"/>
        </w:rPr>
        <w:tab/>
      </w:r>
      <w:r w:rsidRPr="00AB37D6">
        <w:rPr>
          <w:rFonts w:ascii="Consolas" w:hAnsi="Consolas" w:cs="Consolas"/>
          <w:sz w:val="22"/>
          <w:szCs w:val="16"/>
        </w:rPr>
        <w:t>| ('('((String | Inteiro | Real)(',')?)+ ')')?)</w:t>
      </w: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  <w:r w:rsidRPr="00AB37D6">
        <w:rPr>
          <w:rFonts w:ascii="Consolas" w:hAnsi="Consolas" w:cs="Consolas"/>
          <w:sz w:val="22"/>
          <w:szCs w:val="16"/>
        </w:rPr>
        <w:t>Variavel ::= Identificador ':' TArg ';'</w:t>
      </w: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  <w:r w:rsidRPr="00AB37D6">
        <w:rPr>
          <w:rFonts w:ascii="Consolas" w:hAnsi="Consolas" w:cs="Consolas"/>
          <w:sz w:val="22"/>
          <w:szCs w:val="16"/>
        </w:rPr>
        <w:t>TArg ::= (VArray | Record | Tipo)</w:t>
      </w: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  <w:r w:rsidRPr="00AB37D6">
        <w:rPr>
          <w:rFonts w:ascii="Consolas" w:hAnsi="Consolas" w:cs="Consolas"/>
          <w:sz w:val="22"/>
          <w:szCs w:val="16"/>
        </w:rPr>
        <w:t xml:space="preserve">VArray ::= 'array' Inteiro '..' Inteiro (('of' Tipo) </w:t>
      </w: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  <w:r>
        <w:rPr>
          <w:rFonts w:ascii="Consolas" w:hAnsi="Consolas" w:cs="Consolas"/>
          <w:sz w:val="22"/>
          <w:szCs w:val="16"/>
        </w:rPr>
        <w:tab/>
      </w:r>
      <w:r>
        <w:rPr>
          <w:rFonts w:ascii="Consolas" w:hAnsi="Consolas" w:cs="Consolas"/>
          <w:sz w:val="22"/>
          <w:szCs w:val="16"/>
        </w:rPr>
        <w:tab/>
      </w:r>
      <w:r w:rsidRPr="00AB37D6">
        <w:rPr>
          <w:rFonts w:ascii="Consolas" w:hAnsi="Consolas" w:cs="Consolas"/>
          <w:sz w:val="22"/>
          <w:szCs w:val="16"/>
        </w:rPr>
        <w:t>| ('of record' Identificador))</w:t>
      </w: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  <w:r w:rsidRPr="00AB37D6">
        <w:rPr>
          <w:rFonts w:ascii="Consolas" w:hAnsi="Consolas" w:cs="Consolas"/>
          <w:sz w:val="22"/>
          <w:szCs w:val="16"/>
        </w:rPr>
        <w:t>Tipo ::= 'string' | 'integer' | 'real'</w:t>
      </w: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  <w:r w:rsidRPr="00AB37D6">
        <w:rPr>
          <w:rFonts w:ascii="Consolas" w:hAnsi="Consolas" w:cs="Consolas"/>
          <w:sz w:val="22"/>
          <w:szCs w:val="16"/>
        </w:rPr>
        <w:t>Identificador ::= Letra (Letra | Digito)*</w:t>
      </w: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  <w:r w:rsidRPr="00AB37D6">
        <w:rPr>
          <w:rFonts w:ascii="Consolas" w:hAnsi="Consolas" w:cs="Consolas"/>
          <w:sz w:val="22"/>
          <w:szCs w:val="16"/>
        </w:rPr>
        <w:t>String  ::= "\"" (~["\"","\n","\r"])* "\""</w:t>
      </w: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  <w:r w:rsidRPr="00AB37D6">
        <w:rPr>
          <w:rFonts w:ascii="Consolas" w:hAnsi="Consolas" w:cs="Consolas"/>
          <w:sz w:val="22"/>
          <w:szCs w:val="16"/>
        </w:rPr>
        <w:t>Inteiro ::= Digito+</w:t>
      </w: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  <w:r w:rsidRPr="00AB37D6">
        <w:rPr>
          <w:rFonts w:ascii="Consolas" w:hAnsi="Consolas" w:cs="Consolas"/>
          <w:sz w:val="22"/>
          <w:szCs w:val="16"/>
        </w:rPr>
        <w:t>Real ::= Inteiro('.'Inteiro)?</w:t>
      </w:r>
    </w:p>
    <w:p w:rsidR="00AB37D6" w:rsidRPr="00AB37D6" w:rsidRDefault="00AB37D6" w:rsidP="00AB37D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16"/>
        </w:rPr>
      </w:pPr>
      <w:r w:rsidRPr="00AB37D6">
        <w:rPr>
          <w:rFonts w:ascii="Consolas" w:hAnsi="Consolas" w:cs="Consolas"/>
          <w:sz w:val="22"/>
          <w:szCs w:val="16"/>
        </w:rPr>
        <w:t>Letra ::= [a-z] | [A-Z]</w:t>
      </w:r>
    </w:p>
    <w:p w:rsidR="009E757B" w:rsidRDefault="00AB37D6" w:rsidP="00AB37D6">
      <w:pPr>
        <w:spacing w:line="276" w:lineRule="auto"/>
        <w:rPr>
          <w:rFonts w:ascii="Consolas" w:hAnsi="Consolas" w:cs="Consolas"/>
          <w:sz w:val="22"/>
          <w:szCs w:val="16"/>
        </w:rPr>
      </w:pPr>
      <w:r w:rsidRPr="00AB37D6">
        <w:rPr>
          <w:rFonts w:ascii="Consolas" w:hAnsi="Consolas" w:cs="Consolas"/>
          <w:sz w:val="22"/>
          <w:szCs w:val="16"/>
        </w:rPr>
        <w:t>Digito ::= [0-9]</w:t>
      </w: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Default="008B2D8C" w:rsidP="00AB37D6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8B2D8C" w:rsidRPr="008B2D8C" w:rsidRDefault="008B2D8C" w:rsidP="008B2D8C">
      <w:pPr>
        <w:pStyle w:val="Ttulo"/>
        <w:spacing w:line="276" w:lineRule="auto"/>
        <w:jc w:val="left"/>
        <w:rPr>
          <w:rFonts w:cs="Arial"/>
        </w:rPr>
      </w:pPr>
      <w:bookmarkStart w:id="13" w:name="_Toc498540045"/>
      <w:r>
        <w:rPr>
          <w:rFonts w:cs="Arial"/>
        </w:rPr>
        <w:lastRenderedPageBreak/>
        <w:t>parser</w:t>
      </w:r>
      <w:bookmarkEnd w:id="13"/>
    </w:p>
    <w:bookmarkEnd w:id="12"/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options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STATIC = false;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PARSER_BEGIN(Parser)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package javacc;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public class Parser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public static void main(String [] args) throws ParseException, 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TokenMgrError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Parser </w:t>
      </w:r>
      <w:proofErr w:type="spellStart"/>
      <w:r w:rsidRPr="000C0528">
        <w:rPr>
          <w:rFonts w:ascii="Consolas" w:hAnsi="Consolas" w:cs="Consolas"/>
          <w:sz w:val="22"/>
          <w:szCs w:val="16"/>
        </w:rPr>
        <w:t>parser</w:t>
      </w:r>
      <w:proofErr w:type="spellEnd"/>
      <w:r w:rsidRPr="000C0528">
        <w:rPr>
          <w:rFonts w:ascii="Consolas" w:hAnsi="Consolas" w:cs="Consolas"/>
          <w:sz w:val="22"/>
          <w:szCs w:val="16"/>
        </w:rPr>
        <w:t>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if (args.length == 0)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System.out.println("Parser: Reading from standard input... ");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parser = new Parser(System.in);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else if (args.length == 1)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System.out.println("Parser: Reading from file " + args [0] + "...");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try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  parser = new Parser(new java.io.FileInputStream(args [0]));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catch (java.io.FileNotFoundException e)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  System.out.println("Parser: File " + args [0] + " not found.");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  return;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else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System.out.println("Parser: Usage is one of:");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System.out.println(" java Parser &lt; inputfile");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System.out.println("OR");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System.out.println(" java Scanner inputfile");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return;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try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lastRenderedPageBreak/>
        <w:t xml:space="preserve">    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parser.Start();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System.out.println("Parser: Program parsed successfully.");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catch (ParseException e)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System.out.println("Parser: Encountered errors on parsing.");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  e.printStackTrace();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PARSER_END(Parser)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SKIP :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" "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| "\n"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| "\r"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| "\r\n"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//PALAVRAS RESERVADAS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TSTRING : "string"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TINTEIRO : "integer"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TREAL : "real"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ARRAY : "array"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RECORD : "record"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IS : "is"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ENDRECORD : "endrecord" &gt;}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OF : "of"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OFRECORD : "of record"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//TIPOS DE DADOS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STRING : "\"" (~["\n","\r"])* "\""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TOKEN : { &lt; INTEIRO : (&lt; DIGITO &gt;)+ &gt; } 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REAL : &lt;INTEIRO &gt;(&lt; PONTO &gt; &lt; INTEIRO &gt;)?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IDENTIFICADOR : &lt; LETRA &gt; (&lt; LETRA &gt; | &lt; DIGITO &gt;)*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// CARACTERES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LETRA : ["a"-"z","A"-"Z"]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lastRenderedPageBreak/>
        <w:t>TOKEN : { &lt; DIGITO : ["0"-"9"]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// SIMBOLOS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DOISPONTOS : ":"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PONTOEVIRGULA : ";"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INTERVALO : ".."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VIRGULA : ","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PARENTEESQ : "("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PARENTEDIR : ")"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TOKEN : { &lt; PONTO : "." &gt; 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void Start() :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Declaracoes()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&lt; EOF &gt;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void Declaracoes() :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 (Variavel() | Record())* 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void Record() :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ab/>
        <w:t>&lt; RECORD &gt; &lt;IDENTIFICADOR &gt;(( &lt; IS &gt; (Variavel() )+ &lt; ENDRECORD &gt; &lt; PONTOEVIRGULA &gt; )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ab/>
      </w:r>
      <w:r w:rsidRPr="000C0528">
        <w:rPr>
          <w:rFonts w:ascii="Consolas" w:hAnsi="Consolas" w:cs="Consolas"/>
          <w:sz w:val="22"/>
          <w:szCs w:val="16"/>
        </w:rPr>
        <w:tab/>
      </w:r>
      <w:r w:rsidRPr="000C0528">
        <w:rPr>
          <w:rFonts w:ascii="Consolas" w:hAnsi="Consolas" w:cs="Consolas"/>
          <w:sz w:val="22"/>
          <w:szCs w:val="16"/>
        </w:rPr>
        <w:tab/>
      </w:r>
      <w:r w:rsidRPr="000C0528">
        <w:rPr>
          <w:rFonts w:ascii="Consolas" w:hAnsi="Consolas" w:cs="Consolas"/>
          <w:sz w:val="22"/>
          <w:szCs w:val="16"/>
        </w:rPr>
        <w:tab/>
      </w:r>
      <w:r w:rsidRPr="000C0528">
        <w:rPr>
          <w:rFonts w:ascii="Consolas" w:hAnsi="Consolas" w:cs="Consolas"/>
          <w:sz w:val="22"/>
          <w:szCs w:val="16"/>
        </w:rPr>
        <w:tab/>
      </w:r>
      <w:r w:rsidRPr="000C0528">
        <w:rPr>
          <w:rFonts w:ascii="Consolas" w:hAnsi="Consolas" w:cs="Consolas"/>
          <w:sz w:val="22"/>
          <w:szCs w:val="16"/>
        </w:rPr>
        <w:tab/>
      </w:r>
      <w:r w:rsidRPr="000C0528">
        <w:rPr>
          <w:rFonts w:ascii="Consolas" w:hAnsi="Consolas" w:cs="Consolas"/>
          <w:sz w:val="22"/>
          <w:szCs w:val="16"/>
        </w:rPr>
        <w:tab/>
        <w:t xml:space="preserve">| ( &lt; PARENTEESQ &gt;((&lt; STRING &gt; | &lt; INTEIRO &gt; | &lt; REAL &gt;) (&lt; VIRGULA &gt;)? )+ &lt; PARENTEDIR &gt; )? ) 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void Variavel() :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  &lt; IDENTIFICADOR &gt; &lt; DOISPONTOS &gt; TArg() &lt; PONTOEVIRGULA &gt;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void TArg() :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 xml:space="preserve"> VArray() | Record() | Tipo()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lastRenderedPageBreak/>
        <w:t>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void VArray():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ab/>
        <w:t>&lt;ARRAY &gt; &lt;INTEIRO &gt; &lt;INTERVALO &gt; &lt;INTEIRO &gt; ((&lt; OF &gt; Tipo())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ab/>
        <w:t>| (&lt; OFRECORD &gt; &lt;IDENTIFICADOR&gt;))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void Tipo() :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{}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{</w:t>
      </w:r>
    </w:p>
    <w:p w:rsidR="000C0528" w:rsidRPr="000C0528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ab/>
        <w:t>&lt; TSTRING &gt; | &lt; TINTEIRO &gt; | &lt; TREAL &gt;</w:t>
      </w:r>
    </w:p>
    <w:p w:rsidR="00F41957" w:rsidRPr="008B2D8C" w:rsidRDefault="000C0528" w:rsidP="000C0528">
      <w:pPr>
        <w:spacing w:line="276" w:lineRule="auto"/>
        <w:rPr>
          <w:rFonts w:ascii="Consolas" w:hAnsi="Consolas" w:cs="Consolas"/>
          <w:sz w:val="22"/>
          <w:szCs w:val="16"/>
        </w:rPr>
      </w:pPr>
      <w:r w:rsidRPr="000C0528">
        <w:rPr>
          <w:rFonts w:ascii="Consolas" w:hAnsi="Consolas" w:cs="Consolas"/>
          <w:sz w:val="22"/>
          <w:szCs w:val="16"/>
        </w:rPr>
        <w:t>}</w:t>
      </w:r>
    </w:p>
    <w:sectPr w:rsidR="00F41957" w:rsidRPr="008B2D8C">
      <w:headerReference w:type="default" r:id="rId14"/>
      <w:footerReference w:type="first" r:id="rId15"/>
      <w:pgSz w:w="11907" w:h="16840" w:code="9"/>
      <w:pgMar w:top="1701" w:right="1134" w:bottom="1463" w:left="1701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C55" w:rsidRDefault="008A1C55">
      <w:r>
        <w:separator/>
      </w:r>
    </w:p>
  </w:endnote>
  <w:endnote w:type="continuationSeparator" w:id="0">
    <w:p w:rsidR="008A1C55" w:rsidRDefault="008A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">
    <w:panose1 w:val="00000000000000000000"/>
    <w:charset w:val="00"/>
    <w:family w:val="roman"/>
    <w:notTrueType/>
    <w:pitch w:val="default"/>
    <w:sig w:usb0="17373BFA" w:usb1="00000004" w:usb2="00000000" w:usb3="3082F8D4" w:csb0="00000001" w:csb1="0083BE78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92260"/>
      <w:docPartObj>
        <w:docPartGallery w:val="Page Numbers (Bottom of Page)"/>
        <w:docPartUnique/>
      </w:docPartObj>
    </w:sdtPr>
    <w:sdtContent>
      <w:p w:rsidR="008B2D8C" w:rsidRDefault="008B2D8C">
        <w:pPr>
          <w:pStyle w:val="Rodap"/>
        </w:pPr>
      </w:p>
      <w:p w:rsidR="00822EC6" w:rsidRDefault="008B2D8C" w:rsidP="004407A2">
        <w:pPr>
          <w:pStyle w:val="Rodap"/>
        </w:pPr>
        <w:r w:rsidRPr="004407A2">
          <w:rPr>
            <w:b/>
            <w:noProof/>
            <w:sz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CC03863" wp14:editId="55402879">
                  <wp:simplePos x="0" y="0"/>
                  <wp:positionH relativeFrom="page">
                    <wp:posOffset>5384121</wp:posOffset>
                  </wp:positionH>
                  <wp:positionV relativeFrom="page">
                    <wp:posOffset>9732667</wp:posOffset>
                  </wp:positionV>
                  <wp:extent cx="2125980" cy="2054860"/>
                  <wp:effectExtent l="0" t="0" r="0" b="0"/>
                  <wp:wrapNone/>
                  <wp:docPr id="13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2D8C" w:rsidRDefault="008B2D8C" w:rsidP="008B2D8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CC0386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" o:spid="_x0000_s1030" type="#_x0000_t5" style="position:absolute;left:0;text-align:left;margin-left:423.95pt;margin-top:766.35pt;width:167.4pt;height:16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" adj="21600" fillcolor="#d2eaf1" stroked="f">
                  <v:textbox>
                    <w:txbxContent>
                      <w:p w:rsidR="008B2D8C" w:rsidRDefault="008B2D8C" w:rsidP="008B2D8C">
                        <w:pPr>
                          <w:jc w:val="center"/>
                          <w:rPr>
                            <w:szCs w:val="7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Pr="004407A2">
          <w:rPr>
            <w:b/>
            <w:sz w:val="28"/>
          </w:rPr>
          <w:fldChar w:fldCharType="begin"/>
        </w:r>
        <w:r w:rsidRPr="004407A2">
          <w:rPr>
            <w:b/>
            <w:sz w:val="28"/>
          </w:rPr>
          <w:instrText>PAGE   \* MERGEFORMAT</w:instrText>
        </w:r>
        <w:r w:rsidRPr="004407A2">
          <w:rPr>
            <w:b/>
            <w:sz w:val="28"/>
          </w:rPr>
          <w:fldChar w:fldCharType="separate"/>
        </w:r>
        <w:r w:rsidR="00C03264">
          <w:rPr>
            <w:b/>
            <w:noProof/>
            <w:sz w:val="28"/>
          </w:rPr>
          <w:t>6</w:t>
        </w:r>
        <w:r w:rsidRPr="004407A2">
          <w:rPr>
            <w:b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EC6" w:rsidRDefault="00822EC6" w:rsidP="006B784B">
    <w:pPr>
      <w:pStyle w:val="Rodap"/>
      <w:jc w:val="center"/>
    </w:pPr>
    <w:r>
      <w:t>FG – COMPILADORES – CIÊNCIA DA COMPUTAÇÃO/2017.2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5587365</wp:posOffset>
              </wp:positionH>
              <wp:positionV relativeFrom="page">
                <wp:posOffset>8790940</wp:posOffset>
              </wp:positionV>
              <wp:extent cx="2125980" cy="2054860"/>
              <wp:effectExtent l="0" t="0" r="0" b="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2EC6" w:rsidRDefault="00822EC6" w:rsidP="006C1DF0">
                          <w:pPr>
                            <w:jc w:val="center"/>
                            <w:rPr>
                              <w:szCs w:val="7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1" type="#_x0000_t5" style="position:absolute;left:0;text-align:left;margin-left:439.95pt;margin-top:692.2pt;width:167.4pt;height:16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" adj="21600" fillcolor="#d2eaf1" stroked="f">
              <v:textbox>
                <w:txbxContent>
                  <w:p w:rsidR="00822EC6" w:rsidRDefault="00822EC6" w:rsidP="006C1DF0">
                    <w:pPr>
                      <w:jc w:val="center"/>
                      <w:rPr>
                        <w:szCs w:val="7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C55" w:rsidRDefault="008A1C55">
      <w:r>
        <w:separator/>
      </w:r>
    </w:p>
  </w:footnote>
  <w:footnote w:type="continuationSeparator" w:id="0">
    <w:p w:rsidR="008A1C55" w:rsidRDefault="008A1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EC6" w:rsidRDefault="00822EC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22EC6" w:rsidRDefault="00822EC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EC6" w:rsidRDefault="00822EC6">
    <w:pPr>
      <w:pStyle w:val="Cabealho"/>
      <w:pBdr>
        <w:bottom w:val="none" w:sz="0" w:space="0" w:color="auto"/>
      </w:pBd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EC6" w:rsidRDefault="00822EC6">
    <w:pPr>
      <w:pStyle w:val="Cabealho"/>
      <w:pBdr>
        <w:bottom w:val="none" w:sz="0" w:space="0" w:color="auto"/>
      </w:pBd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0EA3"/>
    <w:multiLevelType w:val="hybridMultilevel"/>
    <w:tmpl w:val="85347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7B12"/>
    <w:multiLevelType w:val="hybridMultilevel"/>
    <w:tmpl w:val="F52C3EAE"/>
    <w:lvl w:ilvl="0" w:tplc="2D708782">
      <w:numFmt w:val="bullet"/>
      <w:lvlText w:val="•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89597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CC490A"/>
    <w:multiLevelType w:val="hybridMultilevel"/>
    <w:tmpl w:val="B4300B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ED409E"/>
    <w:multiLevelType w:val="hybridMultilevel"/>
    <w:tmpl w:val="5F12C03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B335B"/>
    <w:multiLevelType w:val="hybridMultilevel"/>
    <w:tmpl w:val="E990C2A6"/>
    <w:lvl w:ilvl="0" w:tplc="B5C6ED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497864"/>
    <w:multiLevelType w:val="hybridMultilevel"/>
    <w:tmpl w:val="AB6E19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F25565F"/>
    <w:multiLevelType w:val="hybridMultilevel"/>
    <w:tmpl w:val="73D2A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4460F"/>
    <w:multiLevelType w:val="hybridMultilevel"/>
    <w:tmpl w:val="C4AC9AC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88E6BD5"/>
    <w:multiLevelType w:val="hybridMultilevel"/>
    <w:tmpl w:val="86CA73C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10803"/>
    <w:multiLevelType w:val="multilevel"/>
    <w:tmpl w:val="3DBA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62F42"/>
    <w:multiLevelType w:val="hybridMultilevel"/>
    <w:tmpl w:val="6EA8BF0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C9D5F9B"/>
    <w:multiLevelType w:val="hybridMultilevel"/>
    <w:tmpl w:val="2EB8CC9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54D656DC"/>
    <w:multiLevelType w:val="hybridMultilevel"/>
    <w:tmpl w:val="1C6471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30619"/>
    <w:multiLevelType w:val="hybridMultilevel"/>
    <w:tmpl w:val="4E0C7D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AC0352"/>
    <w:multiLevelType w:val="hybridMultilevel"/>
    <w:tmpl w:val="15ACCC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E5454"/>
    <w:multiLevelType w:val="hybridMultilevel"/>
    <w:tmpl w:val="97787F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F457C6"/>
    <w:multiLevelType w:val="hybridMultilevel"/>
    <w:tmpl w:val="11868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525AF"/>
    <w:multiLevelType w:val="hybridMultilevel"/>
    <w:tmpl w:val="447C93F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42BF3"/>
    <w:multiLevelType w:val="multilevel"/>
    <w:tmpl w:val="F0349460"/>
    <w:lvl w:ilvl="0">
      <w:start w:val="1"/>
      <w:numFmt w:val="decimal"/>
      <w:pStyle w:val="Ttulo1"/>
      <w:lvlText w:val="Capítulo %1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%2.%1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5.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59F1D31"/>
    <w:multiLevelType w:val="hybridMultilevel"/>
    <w:tmpl w:val="3382857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CDD023C"/>
    <w:multiLevelType w:val="singleLevel"/>
    <w:tmpl w:val="4CD4E692"/>
    <w:lvl w:ilvl="0">
      <w:start w:val="1"/>
      <w:numFmt w:val="decimal"/>
      <w:pStyle w:val="Referncia"/>
      <w:lvlText w:val="[%1]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u w:val="none"/>
      </w:rPr>
    </w:lvl>
  </w:abstractNum>
  <w:num w:numId="1">
    <w:abstractNumId w:val="21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7"/>
  </w:num>
  <w:num w:numId="7">
    <w:abstractNumId w:val="18"/>
  </w:num>
  <w:num w:numId="8">
    <w:abstractNumId w:val="14"/>
  </w:num>
  <w:num w:numId="9">
    <w:abstractNumId w:val="3"/>
  </w:num>
  <w:num w:numId="10">
    <w:abstractNumId w:val="16"/>
  </w:num>
  <w:num w:numId="11">
    <w:abstractNumId w:val="5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0"/>
  </w:num>
  <w:num w:numId="15">
    <w:abstractNumId w:val="10"/>
  </w:num>
  <w:num w:numId="16">
    <w:abstractNumId w:val="8"/>
  </w:num>
  <w:num w:numId="17">
    <w:abstractNumId w:val="1"/>
  </w:num>
  <w:num w:numId="18">
    <w:abstractNumId w:val="2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4"/>
  </w:num>
  <w:num w:numId="23">
    <w:abstractNumId w:val="12"/>
  </w:num>
  <w:num w:numId="24">
    <w:abstractNumId w:val="13"/>
  </w:num>
  <w:num w:numId="25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458"/>
    <w:rsid w:val="00000861"/>
    <w:rsid w:val="00006793"/>
    <w:rsid w:val="000067DB"/>
    <w:rsid w:val="00035B97"/>
    <w:rsid w:val="00040B48"/>
    <w:rsid w:val="000500E3"/>
    <w:rsid w:val="000575D2"/>
    <w:rsid w:val="000608DC"/>
    <w:rsid w:val="0006469C"/>
    <w:rsid w:val="00074449"/>
    <w:rsid w:val="000852E7"/>
    <w:rsid w:val="000866C1"/>
    <w:rsid w:val="00095490"/>
    <w:rsid w:val="00096DD3"/>
    <w:rsid w:val="000A59A9"/>
    <w:rsid w:val="000B3F99"/>
    <w:rsid w:val="000B5584"/>
    <w:rsid w:val="000B55AD"/>
    <w:rsid w:val="000C0528"/>
    <w:rsid w:val="000C54A0"/>
    <w:rsid w:val="000D0640"/>
    <w:rsid w:val="000D5C47"/>
    <w:rsid w:val="000E685B"/>
    <w:rsid w:val="00113E47"/>
    <w:rsid w:val="001169DE"/>
    <w:rsid w:val="0011774B"/>
    <w:rsid w:val="001178C4"/>
    <w:rsid w:val="00144604"/>
    <w:rsid w:val="001568B4"/>
    <w:rsid w:val="001618A6"/>
    <w:rsid w:val="001675F7"/>
    <w:rsid w:val="00181DCA"/>
    <w:rsid w:val="00182729"/>
    <w:rsid w:val="001A6708"/>
    <w:rsid w:val="001B279F"/>
    <w:rsid w:val="001C0B6E"/>
    <w:rsid w:val="001D443A"/>
    <w:rsid w:val="001D47E2"/>
    <w:rsid w:val="001F0081"/>
    <w:rsid w:val="001F43D9"/>
    <w:rsid w:val="001F4465"/>
    <w:rsid w:val="001F7919"/>
    <w:rsid w:val="00212365"/>
    <w:rsid w:val="00220B8C"/>
    <w:rsid w:val="00240095"/>
    <w:rsid w:val="00241BAC"/>
    <w:rsid w:val="00243E41"/>
    <w:rsid w:val="00252D4D"/>
    <w:rsid w:val="00252F74"/>
    <w:rsid w:val="00265B86"/>
    <w:rsid w:val="002959A6"/>
    <w:rsid w:val="00295FFE"/>
    <w:rsid w:val="002A0EC1"/>
    <w:rsid w:val="002A5251"/>
    <w:rsid w:val="002B30F4"/>
    <w:rsid w:val="002B4E84"/>
    <w:rsid w:val="002B684A"/>
    <w:rsid w:val="002D34C7"/>
    <w:rsid w:val="002D3B16"/>
    <w:rsid w:val="002E5300"/>
    <w:rsid w:val="002F2803"/>
    <w:rsid w:val="003061EC"/>
    <w:rsid w:val="00311597"/>
    <w:rsid w:val="00326864"/>
    <w:rsid w:val="00336202"/>
    <w:rsid w:val="003424D9"/>
    <w:rsid w:val="0034395E"/>
    <w:rsid w:val="003461E6"/>
    <w:rsid w:val="00360BD8"/>
    <w:rsid w:val="00362AD3"/>
    <w:rsid w:val="00365AE4"/>
    <w:rsid w:val="00366524"/>
    <w:rsid w:val="003836A7"/>
    <w:rsid w:val="00390B78"/>
    <w:rsid w:val="00394D0F"/>
    <w:rsid w:val="003A58FC"/>
    <w:rsid w:val="003D106C"/>
    <w:rsid w:val="003D29DA"/>
    <w:rsid w:val="003D3D14"/>
    <w:rsid w:val="003D7D9F"/>
    <w:rsid w:val="003E034C"/>
    <w:rsid w:val="003F6CBA"/>
    <w:rsid w:val="004100AE"/>
    <w:rsid w:val="00411095"/>
    <w:rsid w:val="00421076"/>
    <w:rsid w:val="00422029"/>
    <w:rsid w:val="004259F0"/>
    <w:rsid w:val="004407A2"/>
    <w:rsid w:val="00447996"/>
    <w:rsid w:val="00462F59"/>
    <w:rsid w:val="004655EE"/>
    <w:rsid w:val="004810B3"/>
    <w:rsid w:val="004875D3"/>
    <w:rsid w:val="004A1A4C"/>
    <w:rsid w:val="004A3D8C"/>
    <w:rsid w:val="004A6D2B"/>
    <w:rsid w:val="004C2082"/>
    <w:rsid w:val="004D4A89"/>
    <w:rsid w:val="004D703D"/>
    <w:rsid w:val="004E22C6"/>
    <w:rsid w:val="004E5333"/>
    <w:rsid w:val="004F0EEE"/>
    <w:rsid w:val="004F1DF6"/>
    <w:rsid w:val="0053151D"/>
    <w:rsid w:val="0053351F"/>
    <w:rsid w:val="005367CF"/>
    <w:rsid w:val="00544CA2"/>
    <w:rsid w:val="005573D1"/>
    <w:rsid w:val="0057000F"/>
    <w:rsid w:val="005731F4"/>
    <w:rsid w:val="00580665"/>
    <w:rsid w:val="00585C7C"/>
    <w:rsid w:val="005861B8"/>
    <w:rsid w:val="00595AB5"/>
    <w:rsid w:val="00595B7D"/>
    <w:rsid w:val="00595D12"/>
    <w:rsid w:val="005C042F"/>
    <w:rsid w:val="005D0425"/>
    <w:rsid w:val="005E36B9"/>
    <w:rsid w:val="005F2706"/>
    <w:rsid w:val="005F3AA9"/>
    <w:rsid w:val="005F5E70"/>
    <w:rsid w:val="006011E6"/>
    <w:rsid w:val="00606C18"/>
    <w:rsid w:val="00606E0F"/>
    <w:rsid w:val="00610F06"/>
    <w:rsid w:val="00615A89"/>
    <w:rsid w:val="00620936"/>
    <w:rsid w:val="00621177"/>
    <w:rsid w:val="006331D3"/>
    <w:rsid w:val="00634C64"/>
    <w:rsid w:val="00645C92"/>
    <w:rsid w:val="00655EAE"/>
    <w:rsid w:val="00656476"/>
    <w:rsid w:val="00656B03"/>
    <w:rsid w:val="00664239"/>
    <w:rsid w:val="00664DA0"/>
    <w:rsid w:val="0067410A"/>
    <w:rsid w:val="00682DA9"/>
    <w:rsid w:val="0069305D"/>
    <w:rsid w:val="006A32D0"/>
    <w:rsid w:val="006A3696"/>
    <w:rsid w:val="006A7399"/>
    <w:rsid w:val="006B784B"/>
    <w:rsid w:val="006C1DF0"/>
    <w:rsid w:val="006C245C"/>
    <w:rsid w:val="006D46DF"/>
    <w:rsid w:val="006F5DC2"/>
    <w:rsid w:val="007040C5"/>
    <w:rsid w:val="00707D5C"/>
    <w:rsid w:val="00716E45"/>
    <w:rsid w:val="00725B21"/>
    <w:rsid w:val="00737E06"/>
    <w:rsid w:val="0074229D"/>
    <w:rsid w:val="00751C03"/>
    <w:rsid w:val="00752106"/>
    <w:rsid w:val="0076667E"/>
    <w:rsid w:val="007666FD"/>
    <w:rsid w:val="00773ADD"/>
    <w:rsid w:val="00777E60"/>
    <w:rsid w:val="007834C8"/>
    <w:rsid w:val="0078482C"/>
    <w:rsid w:val="0078581A"/>
    <w:rsid w:val="0079023C"/>
    <w:rsid w:val="0079157F"/>
    <w:rsid w:val="00791B90"/>
    <w:rsid w:val="00794673"/>
    <w:rsid w:val="0079493E"/>
    <w:rsid w:val="00795872"/>
    <w:rsid w:val="007A25F1"/>
    <w:rsid w:val="007B1779"/>
    <w:rsid w:val="007C3A97"/>
    <w:rsid w:val="007C6591"/>
    <w:rsid w:val="007D4B64"/>
    <w:rsid w:val="007E1782"/>
    <w:rsid w:val="007E2CD0"/>
    <w:rsid w:val="007E6647"/>
    <w:rsid w:val="007F3DDE"/>
    <w:rsid w:val="007F7E2A"/>
    <w:rsid w:val="00815222"/>
    <w:rsid w:val="00816DB2"/>
    <w:rsid w:val="0081749B"/>
    <w:rsid w:val="0082242D"/>
    <w:rsid w:val="00822EC6"/>
    <w:rsid w:val="008245C2"/>
    <w:rsid w:val="0083221A"/>
    <w:rsid w:val="00832DB5"/>
    <w:rsid w:val="0083482B"/>
    <w:rsid w:val="0083562E"/>
    <w:rsid w:val="008521DE"/>
    <w:rsid w:val="008532BD"/>
    <w:rsid w:val="00853D70"/>
    <w:rsid w:val="00860F87"/>
    <w:rsid w:val="008616AA"/>
    <w:rsid w:val="00863E5B"/>
    <w:rsid w:val="00864A52"/>
    <w:rsid w:val="00865436"/>
    <w:rsid w:val="00865B45"/>
    <w:rsid w:val="00871C54"/>
    <w:rsid w:val="00881B8E"/>
    <w:rsid w:val="008841DD"/>
    <w:rsid w:val="008A1C55"/>
    <w:rsid w:val="008A604E"/>
    <w:rsid w:val="008A7F6D"/>
    <w:rsid w:val="008B2D8C"/>
    <w:rsid w:val="008C0D97"/>
    <w:rsid w:val="008C2A48"/>
    <w:rsid w:val="008D6CC9"/>
    <w:rsid w:val="008D75E2"/>
    <w:rsid w:val="00915EA7"/>
    <w:rsid w:val="00935819"/>
    <w:rsid w:val="009359C0"/>
    <w:rsid w:val="0094091C"/>
    <w:rsid w:val="00964B1E"/>
    <w:rsid w:val="00977694"/>
    <w:rsid w:val="00985218"/>
    <w:rsid w:val="0099230B"/>
    <w:rsid w:val="009960FC"/>
    <w:rsid w:val="009A0C5E"/>
    <w:rsid w:val="009A368E"/>
    <w:rsid w:val="009B49E4"/>
    <w:rsid w:val="009B5825"/>
    <w:rsid w:val="009C2D8E"/>
    <w:rsid w:val="009D2BBC"/>
    <w:rsid w:val="009E1A13"/>
    <w:rsid w:val="009E757B"/>
    <w:rsid w:val="009F0CF0"/>
    <w:rsid w:val="009F428F"/>
    <w:rsid w:val="009F7EEB"/>
    <w:rsid w:val="00A010FF"/>
    <w:rsid w:val="00A01BAB"/>
    <w:rsid w:val="00A07BC1"/>
    <w:rsid w:val="00A1540D"/>
    <w:rsid w:val="00A27738"/>
    <w:rsid w:val="00A31886"/>
    <w:rsid w:val="00A33F1C"/>
    <w:rsid w:val="00A50967"/>
    <w:rsid w:val="00A56C93"/>
    <w:rsid w:val="00A57A3D"/>
    <w:rsid w:val="00A64FE2"/>
    <w:rsid w:val="00A95FC2"/>
    <w:rsid w:val="00AA27D5"/>
    <w:rsid w:val="00AA3D35"/>
    <w:rsid w:val="00AA4D62"/>
    <w:rsid w:val="00AB14B4"/>
    <w:rsid w:val="00AB1A7F"/>
    <w:rsid w:val="00AB37D6"/>
    <w:rsid w:val="00AC5FC2"/>
    <w:rsid w:val="00AD2980"/>
    <w:rsid w:val="00AD52BC"/>
    <w:rsid w:val="00AD6FE7"/>
    <w:rsid w:val="00AE1C01"/>
    <w:rsid w:val="00AE6458"/>
    <w:rsid w:val="00AF319D"/>
    <w:rsid w:val="00AF7D6E"/>
    <w:rsid w:val="00B0080D"/>
    <w:rsid w:val="00B05C53"/>
    <w:rsid w:val="00B063B2"/>
    <w:rsid w:val="00B17CF7"/>
    <w:rsid w:val="00B340FB"/>
    <w:rsid w:val="00B36492"/>
    <w:rsid w:val="00B41472"/>
    <w:rsid w:val="00B44A5F"/>
    <w:rsid w:val="00B53812"/>
    <w:rsid w:val="00B54D74"/>
    <w:rsid w:val="00B55210"/>
    <w:rsid w:val="00B57152"/>
    <w:rsid w:val="00B72512"/>
    <w:rsid w:val="00B92CF8"/>
    <w:rsid w:val="00B960B0"/>
    <w:rsid w:val="00BC3078"/>
    <w:rsid w:val="00BD0E4B"/>
    <w:rsid w:val="00BD66BB"/>
    <w:rsid w:val="00BE7A7E"/>
    <w:rsid w:val="00BF510C"/>
    <w:rsid w:val="00BF7B92"/>
    <w:rsid w:val="00C03264"/>
    <w:rsid w:val="00C04675"/>
    <w:rsid w:val="00C07F61"/>
    <w:rsid w:val="00C13603"/>
    <w:rsid w:val="00C22053"/>
    <w:rsid w:val="00C23710"/>
    <w:rsid w:val="00C45284"/>
    <w:rsid w:val="00C6300C"/>
    <w:rsid w:val="00C762A5"/>
    <w:rsid w:val="00C86EB2"/>
    <w:rsid w:val="00CC10F5"/>
    <w:rsid w:val="00CD7549"/>
    <w:rsid w:val="00CE6564"/>
    <w:rsid w:val="00CE7724"/>
    <w:rsid w:val="00CF21F3"/>
    <w:rsid w:val="00D04F5D"/>
    <w:rsid w:val="00D104C0"/>
    <w:rsid w:val="00D12645"/>
    <w:rsid w:val="00D22318"/>
    <w:rsid w:val="00D232D5"/>
    <w:rsid w:val="00D246C6"/>
    <w:rsid w:val="00D247DB"/>
    <w:rsid w:val="00D37AF8"/>
    <w:rsid w:val="00D44ADF"/>
    <w:rsid w:val="00D44CE1"/>
    <w:rsid w:val="00D53E52"/>
    <w:rsid w:val="00D60C36"/>
    <w:rsid w:val="00D618FE"/>
    <w:rsid w:val="00D63EBC"/>
    <w:rsid w:val="00D67A96"/>
    <w:rsid w:val="00D81C75"/>
    <w:rsid w:val="00D85534"/>
    <w:rsid w:val="00D96944"/>
    <w:rsid w:val="00DB24C5"/>
    <w:rsid w:val="00DB4ADD"/>
    <w:rsid w:val="00DC00D4"/>
    <w:rsid w:val="00DD348F"/>
    <w:rsid w:val="00DF10B1"/>
    <w:rsid w:val="00DF3DE7"/>
    <w:rsid w:val="00E0117F"/>
    <w:rsid w:val="00E0765F"/>
    <w:rsid w:val="00E1642F"/>
    <w:rsid w:val="00E36CB1"/>
    <w:rsid w:val="00E42D41"/>
    <w:rsid w:val="00E507B9"/>
    <w:rsid w:val="00E57E8C"/>
    <w:rsid w:val="00E627BE"/>
    <w:rsid w:val="00E73EA5"/>
    <w:rsid w:val="00E95537"/>
    <w:rsid w:val="00E95B0F"/>
    <w:rsid w:val="00E95D0E"/>
    <w:rsid w:val="00EA3635"/>
    <w:rsid w:val="00EB006D"/>
    <w:rsid w:val="00EB01F2"/>
    <w:rsid w:val="00EB3D5E"/>
    <w:rsid w:val="00EB6674"/>
    <w:rsid w:val="00EC0C52"/>
    <w:rsid w:val="00ED2535"/>
    <w:rsid w:val="00ED310A"/>
    <w:rsid w:val="00ED37B4"/>
    <w:rsid w:val="00ED5F68"/>
    <w:rsid w:val="00EF0938"/>
    <w:rsid w:val="00EF319D"/>
    <w:rsid w:val="00F00CD3"/>
    <w:rsid w:val="00F0185E"/>
    <w:rsid w:val="00F12CAE"/>
    <w:rsid w:val="00F17EC4"/>
    <w:rsid w:val="00F23DCD"/>
    <w:rsid w:val="00F27849"/>
    <w:rsid w:val="00F36FB6"/>
    <w:rsid w:val="00F41957"/>
    <w:rsid w:val="00F511C2"/>
    <w:rsid w:val="00F540CA"/>
    <w:rsid w:val="00F6647B"/>
    <w:rsid w:val="00F90F55"/>
    <w:rsid w:val="00F95DFE"/>
    <w:rsid w:val="00FA1CEE"/>
    <w:rsid w:val="00FB1C8E"/>
    <w:rsid w:val="00FC1FD3"/>
    <w:rsid w:val="00FD0FCF"/>
    <w:rsid w:val="00FD1A2E"/>
    <w:rsid w:val="00FF44DA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79C98B"/>
  <w15:chartTrackingRefBased/>
  <w15:docId w15:val="{311192B5-0D96-484A-A802-23D154C0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2"/>
      </w:numPr>
      <w:pBdr>
        <w:bottom w:val="single" w:sz="24" w:space="1" w:color="auto"/>
      </w:pBdr>
      <w:spacing w:before="720" w:after="720"/>
      <w:jc w:val="lef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2"/>
      </w:numPr>
      <w:spacing w:before="720" w:after="720"/>
      <w:jc w:val="left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720" w:after="720"/>
      <w:jc w:val="left"/>
      <w:outlineLvl w:val="2"/>
    </w:pPr>
    <w:rPr>
      <w:i/>
      <w:sz w:val="28"/>
    </w:rPr>
  </w:style>
  <w:style w:type="paragraph" w:styleId="Ttulo4">
    <w:name w:val="heading 4"/>
    <w:basedOn w:val="Normal"/>
    <w:next w:val="Normal"/>
    <w:qFormat/>
    <w:pPr>
      <w:keepNext/>
      <w:keepLines/>
      <w:numPr>
        <w:ilvl w:val="3"/>
        <w:numId w:val="2"/>
      </w:numPr>
      <w:spacing w:before="240" w:after="60"/>
      <w:jc w:val="left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pPr>
      <w:keepNext/>
      <w:keepLines/>
      <w:numPr>
        <w:ilvl w:val="4"/>
        <w:numId w:val="2"/>
      </w:numPr>
      <w:spacing w:before="720" w:after="720"/>
      <w:jc w:val="left"/>
      <w:outlineLvl w:val="4"/>
    </w:pPr>
    <w:rPr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pPr>
      <w:keepLines/>
      <w:pBdr>
        <w:bottom w:val="single" w:sz="18" w:space="1" w:color="auto"/>
      </w:pBdr>
      <w:tabs>
        <w:tab w:val="center" w:pos="4419"/>
        <w:tab w:val="right" w:pos="8838"/>
      </w:tabs>
      <w:jc w:val="right"/>
    </w:pPr>
    <w:rPr>
      <w:sz w:val="20"/>
    </w:rPr>
  </w:style>
  <w:style w:type="paragraph" w:styleId="Legenda">
    <w:name w:val="caption"/>
    <w:basedOn w:val="Normal"/>
    <w:next w:val="Normal"/>
    <w:qFormat/>
    <w:pPr>
      <w:spacing w:after="120"/>
      <w:jc w:val="center"/>
    </w:pPr>
    <w:rPr>
      <w:b/>
      <w:sz w:val="20"/>
    </w:rPr>
  </w:style>
  <w:style w:type="character" w:styleId="Nmerodepgina">
    <w:name w:val="page number"/>
    <w:basedOn w:val="Fontepargpadro"/>
    <w:uiPriority w:val="99"/>
  </w:style>
  <w:style w:type="paragraph" w:styleId="Citao">
    <w:name w:val="Quote"/>
    <w:basedOn w:val="Normal"/>
    <w:qFormat/>
    <w:pPr>
      <w:keepLines/>
      <w:ind w:left="1134" w:right="1134"/>
    </w:pPr>
    <w:rPr>
      <w:i/>
      <w:sz w:val="22"/>
    </w:rPr>
  </w:style>
  <w:style w:type="paragraph" w:styleId="Rodap">
    <w:name w:val="footer"/>
    <w:basedOn w:val="Normal"/>
    <w:link w:val="RodapChar"/>
    <w:uiPriority w:val="99"/>
    <w:pPr>
      <w:keepLines/>
      <w:pBdr>
        <w:top w:val="single" w:sz="18" w:space="1" w:color="auto"/>
      </w:pBdr>
      <w:tabs>
        <w:tab w:val="center" w:pos="4419"/>
        <w:tab w:val="right" w:pos="8838"/>
      </w:tabs>
      <w:jc w:val="right"/>
    </w:pPr>
    <w:rPr>
      <w:sz w:val="20"/>
    </w:rPr>
  </w:style>
  <w:style w:type="paragraph" w:styleId="Textodenotaderodap">
    <w:name w:val="footnote text"/>
    <w:basedOn w:val="Normal"/>
    <w:semiHidden/>
    <w:pPr>
      <w:keepLines/>
    </w:pPr>
  </w:style>
  <w:style w:type="paragraph" w:styleId="Ttulo">
    <w:name w:val="Title"/>
    <w:basedOn w:val="Normal"/>
    <w:next w:val="Normal"/>
    <w:qFormat/>
    <w:pPr>
      <w:keepLines/>
      <w:pBdr>
        <w:bottom w:val="single" w:sz="24" w:space="1" w:color="auto"/>
      </w:pBdr>
      <w:spacing w:before="720" w:after="720"/>
      <w:jc w:val="center"/>
      <w:outlineLvl w:val="0"/>
    </w:pPr>
    <w:rPr>
      <w:b/>
      <w:caps/>
      <w:kern w:val="28"/>
      <w:sz w:val="36"/>
    </w:rPr>
  </w:style>
  <w:style w:type="paragraph" w:customStyle="1" w:styleId="Figura">
    <w:name w:val="Figura"/>
    <w:basedOn w:val="Normal"/>
    <w:pPr>
      <w:keepNext/>
      <w:spacing w:line="48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ferncia">
    <w:name w:val="Referência"/>
    <w:basedOn w:val="Normal"/>
    <w:pPr>
      <w:keepLines/>
      <w:numPr>
        <w:numId w:val="1"/>
      </w:numPr>
      <w:jc w:val="left"/>
    </w:pPr>
    <w:rPr>
      <w:noProof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customStyle="1" w:styleId="Ttulo1a">
    <w:name w:val="Título 1 a"/>
    <w:basedOn w:val="Ttulo1"/>
    <w:pPr>
      <w:keepNext w:val="0"/>
      <w:numPr>
        <w:numId w:val="0"/>
      </w:numPr>
    </w:pPr>
  </w:style>
  <w:style w:type="paragraph" w:customStyle="1" w:styleId="Ttulo2a">
    <w:name w:val="Título 2 a"/>
    <w:basedOn w:val="Ttulo2"/>
    <w:pPr>
      <w:numPr>
        <w:ilvl w:val="0"/>
        <w:numId w:val="0"/>
      </w:numPr>
    </w:pPr>
  </w:style>
  <w:style w:type="paragraph" w:styleId="Sumrio2">
    <w:name w:val="toc 2"/>
    <w:basedOn w:val="Normal"/>
    <w:next w:val="Normal"/>
    <w:autoRedefine/>
    <w:uiPriority w:val="39"/>
    <w:pPr>
      <w:ind w:left="24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  <w:jc w:val="left"/>
    </w:pPr>
    <w:rPr>
      <w:rFonts w:ascii="Times New Roman" w:hAnsi="Times New Roman"/>
      <w:i/>
      <w:sz w:val="20"/>
    </w:rPr>
  </w:style>
  <w:style w:type="paragraph" w:styleId="Sumrio4">
    <w:name w:val="toc 4"/>
    <w:basedOn w:val="Normal"/>
    <w:next w:val="Normal"/>
    <w:autoRedefine/>
    <w:uiPriority w:val="39"/>
    <w:pPr>
      <w:ind w:left="72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 w:val="18"/>
    </w:rPr>
  </w:style>
  <w:style w:type="paragraph" w:styleId="ndicedeilustraes">
    <w:name w:val="table of figures"/>
    <w:basedOn w:val="Normal"/>
    <w:next w:val="Normal"/>
    <w:uiPriority w:val="99"/>
    <w:pPr>
      <w:ind w:left="482" w:hanging="482"/>
      <w:jc w:val="left"/>
    </w:pPr>
    <w:rPr>
      <w:smallCaps/>
    </w:rPr>
  </w:style>
  <w:style w:type="paragraph" w:customStyle="1" w:styleId="Ttulo1b">
    <w:name w:val="Título 1 b"/>
    <w:basedOn w:val="Ttulo1a"/>
    <w:autoRedefine/>
    <w:pPr>
      <w:spacing w:before="0"/>
      <w:jc w:val="center"/>
      <w:outlineLvl w:val="9"/>
    </w:pPr>
    <w:rPr>
      <w:caps/>
    </w:rPr>
  </w:style>
  <w:style w:type="paragraph" w:customStyle="1" w:styleId="Tabela">
    <w:name w:val="Tabela"/>
    <w:basedOn w:val="Normal"/>
    <w:pPr>
      <w:keepNext/>
      <w:spacing w:after="120"/>
      <w:jc w:val="center"/>
    </w:pPr>
    <w:rPr>
      <w:rFonts w:ascii="a" w:hAnsi="a"/>
      <w:b/>
    </w:rPr>
  </w:style>
  <w:style w:type="paragraph" w:customStyle="1" w:styleId="j">
    <w:name w:val="j"/>
    <w:basedOn w:val="Ttulo5"/>
  </w:style>
  <w:style w:type="paragraph" w:styleId="Recuodecorpodetexto">
    <w:name w:val="Body Text Indent"/>
    <w:basedOn w:val="Normal"/>
  </w:style>
  <w:style w:type="paragraph" w:styleId="Recuodecorpodetexto2">
    <w:name w:val="Body Text Indent 2"/>
    <w:basedOn w:val="Normal"/>
    <w:pPr>
      <w:ind w:left="4536"/>
    </w:pPr>
  </w:style>
  <w:style w:type="paragraph" w:customStyle="1" w:styleId="Capa">
    <w:name w:val="Capa"/>
    <w:basedOn w:val="Normal"/>
    <w:next w:val="Normal"/>
    <w:autoRedefine/>
    <w:rsid w:val="00BF510C"/>
    <w:pPr>
      <w:spacing w:line="360" w:lineRule="auto"/>
      <w:jc w:val="center"/>
    </w:pPr>
    <w:rPr>
      <w:b/>
      <w:szCs w:val="24"/>
    </w:rPr>
  </w:style>
  <w:style w:type="paragraph" w:customStyle="1" w:styleId="Cop">
    <w:name w:val="Cop"/>
    <w:basedOn w:val="Ttulo2a"/>
    <w:rsid w:val="00595B7D"/>
  </w:style>
  <w:style w:type="paragraph" w:customStyle="1" w:styleId="CorpodeTextoABNT">
    <w:name w:val="Corpo de Texto ABNT"/>
    <w:basedOn w:val="Normal"/>
    <w:pPr>
      <w:spacing w:line="480" w:lineRule="auto"/>
      <w:ind w:firstLine="709"/>
    </w:pPr>
  </w:style>
  <w:style w:type="paragraph" w:customStyle="1" w:styleId="TituloABNT">
    <w:name w:val="Titulo ABNT"/>
    <w:basedOn w:val="Normal"/>
    <w:next w:val="Normal"/>
    <w:autoRedefine/>
    <w:rsid w:val="008532BD"/>
    <w:pPr>
      <w:pBdr>
        <w:bottom w:val="single" w:sz="18" w:space="1" w:color="auto"/>
      </w:pBdr>
      <w:spacing w:before="720" w:after="720"/>
      <w:jc w:val="left"/>
      <w:outlineLvl w:val="0"/>
    </w:pPr>
    <w:rPr>
      <w:caps/>
      <w:sz w:val="36"/>
    </w:rPr>
  </w:style>
  <w:style w:type="paragraph" w:customStyle="1" w:styleId="PargrafodaLista1">
    <w:name w:val="Parágrafo da Lista1"/>
    <w:basedOn w:val="Normal"/>
    <w:rsid w:val="00394D0F"/>
    <w:pPr>
      <w:widowControl/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eastAsia="en-US"/>
    </w:rPr>
  </w:style>
  <w:style w:type="table" w:styleId="Tabelacomgrade">
    <w:name w:val="Table Grid"/>
    <w:basedOn w:val="Tabelanormal"/>
    <w:rsid w:val="00085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8841D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6Colorida">
    <w:name w:val="Grid Table 6 Colorful"/>
    <w:basedOn w:val="Tabelanormal"/>
    <w:uiPriority w:val="51"/>
    <w:rsid w:val="008841DD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lara">
    <w:name w:val="Light Grid"/>
    <w:basedOn w:val="Tabelanormal"/>
    <w:uiPriority w:val="62"/>
    <w:rsid w:val="008841D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Mdia2-nfase1">
    <w:name w:val="Medium Grid 2 Accent 1"/>
    <w:basedOn w:val="Tabelanormal"/>
    <w:uiPriority w:val="68"/>
    <w:rsid w:val="008841D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3-nfase1">
    <w:name w:val="Medium Grid 3 Accent 1"/>
    <w:basedOn w:val="Tabelanormal"/>
    <w:uiPriority w:val="69"/>
    <w:rsid w:val="008841D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Tabelaemcolunas2">
    <w:name w:val="Table Columns 2"/>
    <w:basedOn w:val="Tabelanormal"/>
    <w:rsid w:val="008841DD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rsid w:val="008841DD"/>
    <w:pPr>
      <w:widowControl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rsid w:val="008841DD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GradeColorida-nfase5">
    <w:name w:val="Colorful Grid Accent 5"/>
    <w:basedOn w:val="Tabelanormal"/>
    <w:uiPriority w:val="73"/>
    <w:rsid w:val="008841D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TabeladeLista3-nfase5">
    <w:name w:val="List Table 3 Accent 5"/>
    <w:basedOn w:val="Tabelanormal"/>
    <w:uiPriority w:val="48"/>
    <w:rsid w:val="008841DD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8841DD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2-nfase5">
    <w:name w:val="Medium Grid 2 Accent 5"/>
    <w:basedOn w:val="Tabelanormal"/>
    <w:uiPriority w:val="68"/>
    <w:rsid w:val="008841D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rsid w:val="008841D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-nfase2">
    <w:name w:val="Medium Grid 3 Accent 2"/>
    <w:basedOn w:val="Tabelanormal"/>
    <w:uiPriority w:val="69"/>
    <w:rsid w:val="008841D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rsid w:val="008841D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Clara-nfase5">
    <w:name w:val="Light Grid Accent 5"/>
    <w:basedOn w:val="Tabelanormal"/>
    <w:uiPriority w:val="62"/>
    <w:rsid w:val="008841DD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PargrafodaLista">
    <w:name w:val="List Paragraph"/>
    <w:basedOn w:val="Normal"/>
    <w:uiPriority w:val="34"/>
    <w:qFormat/>
    <w:rsid w:val="00B960B0"/>
    <w:pPr>
      <w:ind w:left="708"/>
    </w:pPr>
  </w:style>
  <w:style w:type="character" w:styleId="RefernciaSutil">
    <w:name w:val="Subtle Reference"/>
    <w:uiPriority w:val="31"/>
    <w:qFormat/>
    <w:rsid w:val="005731F4"/>
    <w:rPr>
      <w:smallCaps/>
      <w:color w:val="5A5A5A"/>
    </w:rPr>
  </w:style>
  <w:style w:type="table" w:styleId="Tabelacomgrade8">
    <w:name w:val="Table Grid 8"/>
    <w:basedOn w:val="Tabelanormal"/>
    <w:rsid w:val="00FD1A2E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RodapChar">
    <w:name w:val="Rodapé Char"/>
    <w:link w:val="Rodap"/>
    <w:uiPriority w:val="99"/>
    <w:rsid w:val="00AE1C01"/>
    <w:rPr>
      <w:rFonts w:ascii="Arial" w:hAnsi="Arial"/>
    </w:rPr>
  </w:style>
  <w:style w:type="table" w:styleId="Tabelaprofissional">
    <w:name w:val="Table Professional"/>
    <w:basedOn w:val="Tabelanormal"/>
    <w:rsid w:val="00AE1C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eGrade2-nfase5">
    <w:name w:val="Grid Table 2 Accent 5"/>
    <w:basedOn w:val="Tabelanormal"/>
    <w:uiPriority w:val="47"/>
    <w:rsid w:val="00AE1C0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1">
    <w:name w:val="Grid Table 4 Accent 1"/>
    <w:basedOn w:val="Tabelanormal"/>
    <w:uiPriority w:val="49"/>
    <w:rsid w:val="00AE1C0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815222"/>
    <w:pPr>
      <w:widowControl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9A368E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har"/>
    <w:qFormat/>
    <w:rsid w:val="00CC10F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CC10F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8B2D8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Monografi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538A3-5AF2-4E5C-9F3B-8B202A3B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Monografia</Template>
  <TotalTime>14</TotalTime>
  <Pages>1</Pages>
  <Words>677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Monografia FIR</vt:lpstr>
    </vt:vector>
  </TitlesOfParts>
  <Manager>Profa. Érika Medeiros</Manager>
  <Company>Faculdade Santa Maria</Company>
  <LinksUpToDate>false</LinksUpToDate>
  <CharactersWithSpaces>4326</CharactersWithSpaces>
  <SharedDoc>false</SharedDoc>
  <HyperlinkBase>www.fsm.com.br</HyperlinkBase>
  <HLinks>
    <vt:vector size="12" baseType="variant">
      <vt:variant>
        <vt:i4>3080227</vt:i4>
      </vt:variant>
      <vt:variant>
        <vt:i4>72</vt:i4>
      </vt:variant>
      <vt:variant>
        <vt:i4>0</vt:i4>
      </vt:variant>
      <vt:variant>
        <vt:i4>5</vt:i4>
      </vt:variant>
      <vt:variant>
        <vt:lpwstr>http://www.abpmp.org/resource/resmgr/Docs/ABPMP_CBOK_Guide__Portuguese.pdf</vt:lpwstr>
      </vt:variant>
      <vt:variant>
        <vt:lpwstr/>
      </vt:variant>
      <vt:variant>
        <vt:i4>4522056</vt:i4>
      </vt:variant>
      <vt:variant>
        <vt:i4>69</vt:i4>
      </vt:variant>
      <vt:variant>
        <vt:i4>0</vt:i4>
      </vt:variant>
      <vt:variant>
        <vt:i4>5</vt:i4>
      </vt:variant>
      <vt:variant>
        <vt:lpwstr>http://www.jucepe.pe.gov.br/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Monografia FIR</dc:title>
  <dc:subject>Trabalho de Conclusão de Disciplina</dc:subject>
  <dc:creator>Prof. Márcio Nogueira</dc:creator>
  <cp:keywords/>
  <dc:description/>
  <cp:lastModifiedBy>Bruno Nascimento</cp:lastModifiedBy>
  <cp:revision>9</cp:revision>
  <cp:lastPrinted>2015-07-09T18:10:00Z</cp:lastPrinted>
  <dcterms:created xsi:type="dcterms:W3CDTF">2017-11-15T23:08:00Z</dcterms:created>
  <dcterms:modified xsi:type="dcterms:W3CDTF">2017-11-15T23:21:00Z</dcterms:modified>
  <cp:category>Graduação</cp:category>
</cp:coreProperties>
</file>